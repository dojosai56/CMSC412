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E3E79" w14:textId="69B229E6" w:rsidR="00E81978" w:rsidRDefault="001C3C21">
      <w:pPr>
        <w:pStyle w:val="Title"/>
      </w:pPr>
      <w:sdt>
        <w:sdtPr>
          <w:alias w:val="Title:"/>
          <w:tag w:val="Title:"/>
          <w:id w:val="726351117"/>
          <w:placeholder>
            <w:docPart w:val="EDC94B70EA7A43D59A70A2BED6531B9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040EA">
            <w:t>Final Project</w:t>
          </w:r>
          <w:r w:rsidR="003C523B">
            <w:t xml:space="preserve"> Report</w:t>
          </w:r>
        </w:sdtContent>
      </w:sdt>
    </w:p>
    <w:p w14:paraId="22AF95A7" w14:textId="5DDF8968" w:rsidR="00B823AA" w:rsidRDefault="007040EA" w:rsidP="00B823AA">
      <w:pPr>
        <w:pStyle w:val="Title2"/>
      </w:pPr>
      <w:r>
        <w:t>Sairam Soundararajan</w:t>
      </w:r>
    </w:p>
    <w:p w14:paraId="10D89A4E" w14:textId="42C61E94" w:rsidR="007040EA" w:rsidRDefault="007040EA" w:rsidP="00B823AA">
      <w:pPr>
        <w:pStyle w:val="Title2"/>
      </w:pPr>
      <w:bookmarkStart w:id="0" w:name="_Hlk103109828"/>
      <w:bookmarkStart w:id="1" w:name="_GoBack"/>
      <w:r>
        <w:t>CMSC412: Operating Systems</w:t>
      </w:r>
    </w:p>
    <w:p w14:paraId="450CFE83" w14:textId="4C872AC9" w:rsidR="00E81978" w:rsidRDefault="007040EA" w:rsidP="00B823AA">
      <w:pPr>
        <w:pStyle w:val="Title2"/>
      </w:pPr>
      <w:r>
        <w:t>University of Maryland Global Campus</w:t>
      </w:r>
      <w:bookmarkEnd w:id="0"/>
      <w:bookmarkEnd w:id="1"/>
    </w:p>
    <w:p w14:paraId="2AD54B08" w14:textId="5B1CEF1E" w:rsidR="00E81978" w:rsidRDefault="007040EA">
      <w:pPr>
        <w:pStyle w:val="SectionTitle"/>
      </w:pPr>
      <w:r>
        <w:lastRenderedPageBreak/>
        <w:t>Introduction</w:t>
      </w:r>
    </w:p>
    <w:p w14:paraId="11AA4E73" w14:textId="77777777" w:rsidR="00886C4B" w:rsidRDefault="007040EA" w:rsidP="007616A4">
      <w:pPr>
        <w:pStyle w:val="NoSpacing"/>
      </w:pPr>
      <w:r>
        <w:tab/>
        <w:t xml:space="preserve">The following program is a demand paging simulator. I used java to implement this program. </w:t>
      </w:r>
      <w:r w:rsidR="00B726C5">
        <w:t>This program is based off of four page replacement algorithms. FIFO, First In First Out, is the first algorithm of the page replacement. Depending on how many frames there are, the first frame that receives a page value is the first frame to get its value changed. This works subsequently for each frame in a chronological order, similar to a queue data structure.</w:t>
      </w:r>
      <w:r w:rsidR="007616A4">
        <w:t xml:space="preserve"> LRU, Least Recently Used, is another algorithm used in page replacement. This algorithm is similar to FIFO, except that it looks at the least recently added page fault to change its value. Even if a page fault was added first, its value does not get affected if it gets a hit in the page replacement. LFU, Least Frequently Used, is the third algorithm used in page replacement. This algorithm keeps count of how many times the page fault values get hit. </w:t>
      </w:r>
      <w:r w:rsidR="008F5CD4">
        <w:t xml:space="preserve">If there is an equal amount of frequency occurring in each frame, then the algorithm will operate as FIFO until a page value gets a hit. The page value with the most frequency does not get affected, while the page value with the least frequency is the first to get changed. Lastly, optical algorithm is used to check how farthest each page value will occur again. The page value that occurs farther than any other value </w:t>
      </w:r>
      <w:proofErr w:type="gramStart"/>
      <w:r w:rsidR="008F5CD4">
        <w:t>will</w:t>
      </w:r>
      <w:proofErr w:type="gramEnd"/>
      <w:r w:rsidR="008F5CD4">
        <w:t xml:space="preserve"> be the first to get changed. </w:t>
      </w:r>
    </w:p>
    <w:p w14:paraId="310A78AD" w14:textId="4D903B10" w:rsidR="00886C4B" w:rsidRDefault="00886C4B" w:rsidP="00886C4B">
      <w:pPr>
        <w:pStyle w:val="NoSpacing"/>
        <w:ind w:firstLine="720"/>
      </w:pPr>
      <w:r>
        <w:t xml:space="preserve">When using this program, you can either read in a reference string of values, or let the program randomly generate a reference string for you. You may also display the reference string just in case you would like double check the reference string. </w:t>
      </w:r>
      <w:r>
        <w:t>An important thing I must mention before testing out my program is that when reading a reference string from your keyboard, the first value will be cut off when it is ready to be displayed. Therefore, it is important that you add a zero ‘0’ in the beginning of each reference string entry before actually typing in your reference string.</w:t>
      </w:r>
    </w:p>
    <w:p w14:paraId="22030BAB" w14:textId="62CC24F4" w:rsidR="008F5CD4" w:rsidRDefault="008F5CD4" w:rsidP="007616A4">
      <w:pPr>
        <w:pStyle w:val="NoSpacing"/>
      </w:pPr>
      <w:r>
        <w:lastRenderedPageBreak/>
        <w:tab/>
        <w:t xml:space="preserve">With the help of my professor, I was able to get a head start on </w:t>
      </w:r>
      <w:r w:rsidR="00422E32">
        <w:t xml:space="preserve">developing my page simulator. With the FIFO method already developed, I referred to that in order to develop the optical, LRU, and LFU methods. While I did struggle at first, I was able to get assistance as to how I should go about developing each algorithm method. After testing each algorithm for a reference string, the methods worked successfully as expected. </w:t>
      </w:r>
    </w:p>
    <w:p w14:paraId="6ACEFEB3" w14:textId="4439E471" w:rsidR="00E81978" w:rsidRDefault="00E81978" w:rsidP="007040EA">
      <w:pPr>
        <w:pStyle w:val="Heading1"/>
      </w:pPr>
    </w:p>
    <w:p w14:paraId="13C9BF87" w14:textId="50E2F71D" w:rsidR="00E81978" w:rsidRDefault="00E81978" w:rsidP="00C31D30">
      <w:pPr>
        <w:pStyle w:val="Bibliography"/>
        <w:rPr>
          <w:noProof/>
        </w:rPr>
      </w:pPr>
    </w:p>
    <w:sdt>
      <w:sdtPr>
        <w:alias w:val="Footnotes title:"/>
        <w:tag w:val="Footnotes title:"/>
        <w:id w:val="-1680037918"/>
        <w:placeholder>
          <w:docPart w:val="DC5E56219AD94757BE742BD5FBBE69FA"/>
        </w:placeholder>
        <w:temporary/>
        <w:showingPlcHdr/>
      </w:sdtPr>
      <w:sdtEndPr/>
      <w:sdtContent>
        <w:p w14:paraId="3DC5509F" w14:textId="77777777" w:rsidR="00E81978" w:rsidRDefault="005D3A03">
          <w:pPr>
            <w:pStyle w:val="SectionTitle"/>
          </w:pPr>
          <w:r>
            <w:t>Footnotes</w:t>
          </w:r>
        </w:p>
      </w:sdtContent>
    </w:sdt>
    <w:p w14:paraId="55B2AE8A" w14:textId="77777777" w:rsidR="00E81978" w:rsidRDefault="005D3A03">
      <w:r>
        <w:rPr>
          <w:rStyle w:val="FootnoteReference"/>
        </w:rPr>
        <w:t>1</w:t>
      </w:r>
      <w:sdt>
        <w:sdtPr>
          <w:alias w:val="Footnotes text:"/>
          <w:tag w:val="Footnotes text:"/>
          <w:id w:val="1069077422"/>
          <w:placeholder>
            <w:docPart w:val="3B20C51821F6486CA69083AB89E429F5"/>
          </w:placeholder>
          <w:temporary/>
          <w:showingPlcHdr/>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42DEC89D" w14:textId="77777777" w:rsidR="00E81978" w:rsidRDefault="005D3A03">
      <w:pPr>
        <w:pStyle w:val="SectionTitle"/>
      </w:pPr>
      <w:r>
        <w:lastRenderedPageBreak/>
        <w:t>Tables</w:t>
      </w:r>
    </w:p>
    <w:p w14:paraId="77C2F8C3" w14:textId="77777777" w:rsidR="00E81978" w:rsidRDefault="005D3A03">
      <w:pPr>
        <w:pStyle w:val="NoSpacing"/>
      </w:pPr>
      <w:r>
        <w:t>Table 1</w:t>
      </w:r>
    </w:p>
    <w:sdt>
      <w:sdtPr>
        <w:alias w:val="Table title:"/>
        <w:tag w:val="Table title:"/>
        <w:id w:val="1042324137"/>
        <w:placeholder>
          <w:docPart w:val="3047D6DA322D4A2D9082F9ADB0FA65B1"/>
        </w:placeholder>
        <w:temporary/>
        <w:showingPlcHdr/>
        <w:text/>
      </w:sdtPr>
      <w:sdtEndPr/>
      <w:sdtContent>
        <w:p w14:paraId="0DCE46DB"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AE9103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E587B9C1AE34818BFEE3639A12658D4"/>
            </w:placeholder>
            <w:temporary/>
            <w:showingPlcHdr/>
          </w:sdtPr>
          <w:sdtEndPr/>
          <w:sdtContent>
            <w:tc>
              <w:tcPr>
                <w:tcW w:w="1872" w:type="dxa"/>
              </w:tcPr>
              <w:p w14:paraId="3D80F655" w14:textId="77777777" w:rsidR="00E6004D" w:rsidRPr="00BF4184" w:rsidRDefault="00E6004D" w:rsidP="00BF4184">
                <w:r w:rsidRPr="00BF4184">
                  <w:t>Column Head</w:t>
                </w:r>
              </w:p>
            </w:tc>
          </w:sdtContent>
        </w:sdt>
        <w:sdt>
          <w:sdtPr>
            <w:alias w:val="Column Head 2:"/>
            <w:tag w:val="Column Head 2:"/>
            <w:id w:val="-477000835"/>
            <w:placeholder>
              <w:docPart w:val="226608FD94E3442290B7E9C87529FCB7"/>
            </w:placeholder>
            <w:temporary/>
            <w:showingPlcHdr/>
          </w:sdtPr>
          <w:sdtEndPr/>
          <w:sdtContent>
            <w:tc>
              <w:tcPr>
                <w:tcW w:w="1872" w:type="dxa"/>
              </w:tcPr>
              <w:p w14:paraId="1776EC41" w14:textId="77777777" w:rsidR="00E6004D" w:rsidRPr="00BF4184" w:rsidRDefault="00E6004D" w:rsidP="00BF4184">
                <w:r w:rsidRPr="00BF4184">
                  <w:t>Column Head</w:t>
                </w:r>
              </w:p>
            </w:tc>
          </w:sdtContent>
        </w:sdt>
        <w:sdt>
          <w:sdtPr>
            <w:alias w:val="Column Head 3:"/>
            <w:tag w:val="Column Head 3:"/>
            <w:id w:val="1425763633"/>
            <w:placeholder>
              <w:docPart w:val="F780543A4CD74752AF4A686219A4B163"/>
            </w:placeholder>
            <w:temporary/>
            <w:showingPlcHdr/>
          </w:sdtPr>
          <w:sdtEndPr/>
          <w:sdtContent>
            <w:tc>
              <w:tcPr>
                <w:tcW w:w="1872" w:type="dxa"/>
              </w:tcPr>
              <w:p w14:paraId="48523721" w14:textId="77777777" w:rsidR="00E6004D" w:rsidRPr="00BF4184" w:rsidRDefault="00E6004D" w:rsidP="00BF4184">
                <w:r w:rsidRPr="00BF4184">
                  <w:t>Column Head</w:t>
                </w:r>
              </w:p>
            </w:tc>
          </w:sdtContent>
        </w:sdt>
        <w:sdt>
          <w:sdtPr>
            <w:alias w:val="Column Head 4:"/>
            <w:tag w:val="Column Head 4:"/>
            <w:id w:val="-1292590422"/>
            <w:placeholder>
              <w:docPart w:val="89B6BA2DF1944EF9BA485F825F6823F9"/>
            </w:placeholder>
            <w:temporary/>
            <w:showingPlcHdr/>
          </w:sdtPr>
          <w:sdtEndPr/>
          <w:sdtContent>
            <w:tc>
              <w:tcPr>
                <w:tcW w:w="1872" w:type="dxa"/>
              </w:tcPr>
              <w:p w14:paraId="1519CBB3" w14:textId="77777777" w:rsidR="00E6004D" w:rsidRPr="00BF4184" w:rsidRDefault="00E6004D" w:rsidP="00BF4184">
                <w:r w:rsidRPr="00BF4184">
                  <w:t>Column Head</w:t>
                </w:r>
              </w:p>
            </w:tc>
          </w:sdtContent>
        </w:sdt>
        <w:sdt>
          <w:sdtPr>
            <w:alias w:val="Column Head 5:"/>
            <w:tag w:val="Column Head 5:"/>
            <w:id w:val="-531649396"/>
            <w:placeholder>
              <w:docPart w:val="39CB644FDB3148839FD1433DBE59A0FA"/>
            </w:placeholder>
            <w:temporary/>
            <w:showingPlcHdr/>
          </w:sdtPr>
          <w:sdtEndPr/>
          <w:sdtContent>
            <w:tc>
              <w:tcPr>
                <w:tcW w:w="1872" w:type="dxa"/>
              </w:tcPr>
              <w:p w14:paraId="19A85C49" w14:textId="77777777" w:rsidR="00E6004D" w:rsidRPr="00BF4184" w:rsidRDefault="00E6004D" w:rsidP="00BF4184">
                <w:r w:rsidRPr="00BF4184">
                  <w:t>Column Head</w:t>
                </w:r>
              </w:p>
            </w:tc>
          </w:sdtContent>
        </w:sdt>
      </w:tr>
      <w:tr w:rsidR="00E6004D" w:rsidRPr="00BF4184" w14:paraId="74EEDFFA" w14:textId="77777777" w:rsidTr="00BF4184">
        <w:sdt>
          <w:sdtPr>
            <w:alias w:val="Row Head:"/>
            <w:tag w:val="Row Head:"/>
            <w:id w:val="-2069871036"/>
            <w:placeholder>
              <w:docPart w:val="2AB9913F71A24906AD9FB0E359C68C57"/>
            </w:placeholder>
            <w:temporary/>
            <w:showingPlcHdr/>
          </w:sdtPr>
          <w:sdtEndPr/>
          <w:sdtContent>
            <w:tc>
              <w:tcPr>
                <w:tcW w:w="1872" w:type="dxa"/>
              </w:tcPr>
              <w:p w14:paraId="0A201AED" w14:textId="77777777" w:rsidR="00E6004D" w:rsidRPr="00BF4184" w:rsidRDefault="00E6004D" w:rsidP="00BF4184">
                <w:r w:rsidRPr="00BF4184">
                  <w:t>Row Head</w:t>
                </w:r>
              </w:p>
            </w:tc>
          </w:sdtContent>
        </w:sdt>
        <w:sdt>
          <w:sdtPr>
            <w:alias w:val="Table data:"/>
            <w:tag w:val="Table data:"/>
            <w:id w:val="-1626080037"/>
            <w:placeholder>
              <w:docPart w:val="1B827C32DE7E4812B34C590EBC8872BB"/>
            </w:placeholder>
            <w:temporary/>
            <w:showingPlcHdr/>
          </w:sdtPr>
          <w:sdtEndPr/>
          <w:sdtContent>
            <w:tc>
              <w:tcPr>
                <w:tcW w:w="1872" w:type="dxa"/>
              </w:tcPr>
              <w:p w14:paraId="0CB59CD7" w14:textId="77777777" w:rsidR="00E6004D" w:rsidRPr="00BF4184" w:rsidRDefault="00E6004D" w:rsidP="00BF4184">
                <w:r w:rsidRPr="00BF4184">
                  <w:t>123</w:t>
                </w:r>
              </w:p>
            </w:tc>
          </w:sdtContent>
        </w:sdt>
        <w:sdt>
          <w:sdtPr>
            <w:alias w:val="Table data:"/>
            <w:tag w:val="Table data:"/>
            <w:id w:val="1326245292"/>
            <w:placeholder>
              <w:docPart w:val="433B72CAFAAE43A78E54C919BFE341BD"/>
            </w:placeholder>
            <w:temporary/>
            <w:showingPlcHdr/>
          </w:sdtPr>
          <w:sdtEndPr/>
          <w:sdtContent>
            <w:tc>
              <w:tcPr>
                <w:tcW w:w="1872" w:type="dxa"/>
              </w:tcPr>
              <w:p w14:paraId="2E4E9410" w14:textId="77777777" w:rsidR="00E6004D" w:rsidRPr="00BF4184" w:rsidRDefault="00E6004D" w:rsidP="00BF4184">
                <w:r w:rsidRPr="00BF4184">
                  <w:t>123</w:t>
                </w:r>
              </w:p>
            </w:tc>
          </w:sdtContent>
        </w:sdt>
        <w:sdt>
          <w:sdtPr>
            <w:alias w:val="Table data:"/>
            <w:tag w:val="Table data:"/>
            <w:id w:val="1701724"/>
            <w:placeholder>
              <w:docPart w:val="34C055824D604A0D9B3295F77216EEDE"/>
            </w:placeholder>
            <w:temporary/>
            <w:showingPlcHdr/>
          </w:sdtPr>
          <w:sdtEndPr/>
          <w:sdtContent>
            <w:tc>
              <w:tcPr>
                <w:tcW w:w="1872" w:type="dxa"/>
              </w:tcPr>
              <w:p w14:paraId="1792E6E2" w14:textId="77777777" w:rsidR="00E6004D" w:rsidRPr="00BF4184" w:rsidRDefault="00E6004D" w:rsidP="00BF4184">
                <w:r w:rsidRPr="00BF4184">
                  <w:t>123</w:t>
                </w:r>
              </w:p>
            </w:tc>
          </w:sdtContent>
        </w:sdt>
        <w:sdt>
          <w:sdtPr>
            <w:alias w:val="Table data:"/>
            <w:tag w:val="Table data:"/>
            <w:id w:val="1607620690"/>
            <w:placeholder>
              <w:docPart w:val="F42E7347100C4786BBE4B9088E2A29C9"/>
            </w:placeholder>
            <w:temporary/>
            <w:showingPlcHdr/>
          </w:sdtPr>
          <w:sdtEndPr/>
          <w:sdtContent>
            <w:tc>
              <w:tcPr>
                <w:tcW w:w="1872" w:type="dxa"/>
              </w:tcPr>
              <w:p w14:paraId="79B020FF" w14:textId="77777777" w:rsidR="00E6004D" w:rsidRPr="00BF4184" w:rsidRDefault="00E6004D" w:rsidP="00BF4184">
                <w:r w:rsidRPr="00BF4184">
                  <w:t>123</w:t>
                </w:r>
              </w:p>
            </w:tc>
          </w:sdtContent>
        </w:sdt>
      </w:tr>
      <w:tr w:rsidR="00E6004D" w:rsidRPr="00BF4184" w14:paraId="0E52605D" w14:textId="77777777" w:rsidTr="00BF4184">
        <w:sdt>
          <w:sdtPr>
            <w:alias w:val="Row Head:"/>
            <w:tag w:val="Row Head:"/>
            <w:id w:val="-631786698"/>
            <w:placeholder>
              <w:docPart w:val="637C80A4DADB462BBBCB2DBD823C6E7C"/>
            </w:placeholder>
            <w:temporary/>
            <w:showingPlcHdr/>
          </w:sdtPr>
          <w:sdtEndPr/>
          <w:sdtContent>
            <w:tc>
              <w:tcPr>
                <w:tcW w:w="1872" w:type="dxa"/>
              </w:tcPr>
              <w:p w14:paraId="0B137814" w14:textId="77777777" w:rsidR="00E6004D" w:rsidRPr="00BF4184" w:rsidRDefault="00E6004D" w:rsidP="00BF4184">
                <w:r w:rsidRPr="00BF4184">
                  <w:t>Row Head</w:t>
                </w:r>
              </w:p>
            </w:tc>
          </w:sdtContent>
        </w:sdt>
        <w:sdt>
          <w:sdtPr>
            <w:alias w:val="Table data:"/>
            <w:tag w:val="Table data:"/>
            <w:id w:val="-3589260"/>
            <w:placeholder>
              <w:docPart w:val="2021E4B5E7D1435A87A0BD0C5ED4FF04"/>
            </w:placeholder>
            <w:temporary/>
            <w:showingPlcHdr/>
          </w:sdtPr>
          <w:sdtEndPr/>
          <w:sdtContent>
            <w:tc>
              <w:tcPr>
                <w:tcW w:w="1872" w:type="dxa"/>
              </w:tcPr>
              <w:p w14:paraId="04F24D4B" w14:textId="77777777" w:rsidR="00E6004D" w:rsidRPr="00BF4184" w:rsidRDefault="00E6004D" w:rsidP="00BF4184">
                <w:r w:rsidRPr="00BF4184">
                  <w:t>456</w:t>
                </w:r>
              </w:p>
            </w:tc>
          </w:sdtContent>
        </w:sdt>
        <w:sdt>
          <w:sdtPr>
            <w:alias w:val="Table data:"/>
            <w:tag w:val="Table data:"/>
            <w:id w:val="-982615618"/>
            <w:placeholder>
              <w:docPart w:val="849EF91C754D48388DB47F116777B733"/>
            </w:placeholder>
            <w:temporary/>
            <w:showingPlcHdr/>
          </w:sdtPr>
          <w:sdtEndPr/>
          <w:sdtContent>
            <w:tc>
              <w:tcPr>
                <w:tcW w:w="1872" w:type="dxa"/>
              </w:tcPr>
              <w:p w14:paraId="5E8BE84C" w14:textId="77777777" w:rsidR="00E6004D" w:rsidRPr="00BF4184" w:rsidRDefault="00E6004D" w:rsidP="00BF4184">
                <w:r w:rsidRPr="00BF4184">
                  <w:t>456</w:t>
                </w:r>
              </w:p>
            </w:tc>
          </w:sdtContent>
        </w:sdt>
        <w:sdt>
          <w:sdtPr>
            <w:alias w:val="Table data:"/>
            <w:tag w:val="Table data:"/>
            <w:id w:val="1459300509"/>
            <w:placeholder>
              <w:docPart w:val="4EBF91F3B0034EC49DF5B1EA1966E2E4"/>
            </w:placeholder>
            <w:temporary/>
            <w:showingPlcHdr/>
          </w:sdtPr>
          <w:sdtEndPr/>
          <w:sdtContent>
            <w:tc>
              <w:tcPr>
                <w:tcW w:w="1872" w:type="dxa"/>
              </w:tcPr>
              <w:p w14:paraId="385B9256" w14:textId="77777777" w:rsidR="00E6004D" w:rsidRPr="00BF4184" w:rsidRDefault="00E6004D" w:rsidP="00BF4184">
                <w:r w:rsidRPr="00BF4184">
                  <w:t>456</w:t>
                </w:r>
              </w:p>
            </w:tc>
          </w:sdtContent>
        </w:sdt>
        <w:sdt>
          <w:sdtPr>
            <w:alias w:val="Table data:"/>
            <w:tag w:val="Table data:"/>
            <w:id w:val="1069851301"/>
            <w:placeholder>
              <w:docPart w:val="864F293DDDF34B9D9A471A7BAB59E7A8"/>
            </w:placeholder>
            <w:temporary/>
            <w:showingPlcHdr/>
          </w:sdtPr>
          <w:sdtEndPr/>
          <w:sdtContent>
            <w:tc>
              <w:tcPr>
                <w:tcW w:w="1872" w:type="dxa"/>
              </w:tcPr>
              <w:p w14:paraId="2C09C835" w14:textId="77777777" w:rsidR="00E6004D" w:rsidRPr="00BF4184" w:rsidRDefault="00E6004D" w:rsidP="00BF4184">
                <w:r w:rsidRPr="00BF4184">
                  <w:t>456</w:t>
                </w:r>
              </w:p>
            </w:tc>
          </w:sdtContent>
        </w:sdt>
      </w:tr>
      <w:tr w:rsidR="00E6004D" w:rsidRPr="00BF4184" w14:paraId="48981EFA" w14:textId="77777777" w:rsidTr="00BF4184">
        <w:sdt>
          <w:sdtPr>
            <w:alias w:val="Row Head:"/>
            <w:tag w:val="Row Head:"/>
            <w:id w:val="2007858907"/>
            <w:placeholder>
              <w:docPart w:val="F299A8BDF6774CE2A9668B01681A27EA"/>
            </w:placeholder>
            <w:temporary/>
            <w:showingPlcHdr/>
          </w:sdtPr>
          <w:sdtEndPr/>
          <w:sdtContent>
            <w:tc>
              <w:tcPr>
                <w:tcW w:w="1872" w:type="dxa"/>
              </w:tcPr>
              <w:p w14:paraId="094791BA" w14:textId="77777777" w:rsidR="00E6004D" w:rsidRPr="00BF4184" w:rsidRDefault="00E6004D" w:rsidP="00BF4184">
                <w:r w:rsidRPr="00BF4184">
                  <w:t>Row Head</w:t>
                </w:r>
              </w:p>
            </w:tc>
          </w:sdtContent>
        </w:sdt>
        <w:sdt>
          <w:sdtPr>
            <w:alias w:val="Table data:"/>
            <w:tag w:val="Table data:"/>
            <w:id w:val="143091368"/>
            <w:placeholder>
              <w:docPart w:val="5C5D04A1860B4ACBB424913CB1F067E8"/>
            </w:placeholder>
            <w:temporary/>
            <w:showingPlcHdr/>
          </w:sdtPr>
          <w:sdtEndPr/>
          <w:sdtContent>
            <w:tc>
              <w:tcPr>
                <w:tcW w:w="1872" w:type="dxa"/>
              </w:tcPr>
              <w:p w14:paraId="19AE3A0E" w14:textId="77777777" w:rsidR="00E6004D" w:rsidRPr="00BF4184" w:rsidRDefault="00E6004D" w:rsidP="00BF4184">
                <w:r w:rsidRPr="00BF4184">
                  <w:t>789</w:t>
                </w:r>
              </w:p>
            </w:tc>
          </w:sdtContent>
        </w:sdt>
        <w:sdt>
          <w:sdtPr>
            <w:alias w:val="Table data:"/>
            <w:tag w:val="Table data:"/>
            <w:id w:val="-961350932"/>
            <w:placeholder>
              <w:docPart w:val="A6F5350C5082460FB4A6F90F4F161272"/>
            </w:placeholder>
            <w:temporary/>
            <w:showingPlcHdr/>
          </w:sdtPr>
          <w:sdtEndPr/>
          <w:sdtContent>
            <w:tc>
              <w:tcPr>
                <w:tcW w:w="1872" w:type="dxa"/>
              </w:tcPr>
              <w:p w14:paraId="4BF5E860" w14:textId="77777777" w:rsidR="00E6004D" w:rsidRPr="00BF4184" w:rsidRDefault="00E6004D" w:rsidP="00BF4184">
                <w:r w:rsidRPr="00BF4184">
                  <w:t>789</w:t>
                </w:r>
              </w:p>
            </w:tc>
          </w:sdtContent>
        </w:sdt>
        <w:sdt>
          <w:sdtPr>
            <w:alias w:val="Table data:"/>
            <w:tag w:val="Table data:"/>
            <w:id w:val="-2023539032"/>
            <w:placeholder>
              <w:docPart w:val="0E76E846710D4B2D93D39E5B3798A6C1"/>
            </w:placeholder>
            <w:temporary/>
            <w:showingPlcHdr/>
          </w:sdtPr>
          <w:sdtEndPr/>
          <w:sdtContent>
            <w:tc>
              <w:tcPr>
                <w:tcW w:w="1872" w:type="dxa"/>
              </w:tcPr>
              <w:p w14:paraId="33E09B0B" w14:textId="77777777" w:rsidR="00E6004D" w:rsidRPr="00BF4184" w:rsidRDefault="00E6004D" w:rsidP="00BF4184">
                <w:r w:rsidRPr="00BF4184">
                  <w:t>789</w:t>
                </w:r>
              </w:p>
            </w:tc>
          </w:sdtContent>
        </w:sdt>
        <w:sdt>
          <w:sdtPr>
            <w:alias w:val="Table data:"/>
            <w:tag w:val="Table data:"/>
            <w:id w:val="-1358728049"/>
            <w:placeholder>
              <w:docPart w:val="E0282BB37C8B4E4CAF6D66FC4A71934D"/>
            </w:placeholder>
            <w:temporary/>
            <w:showingPlcHdr/>
          </w:sdtPr>
          <w:sdtEndPr/>
          <w:sdtContent>
            <w:tc>
              <w:tcPr>
                <w:tcW w:w="1872" w:type="dxa"/>
              </w:tcPr>
              <w:p w14:paraId="4AA8CB9D" w14:textId="77777777" w:rsidR="00E6004D" w:rsidRPr="00BF4184" w:rsidRDefault="00E6004D" w:rsidP="00BF4184">
                <w:r w:rsidRPr="00BF4184">
                  <w:t>789</w:t>
                </w:r>
              </w:p>
            </w:tc>
          </w:sdtContent>
        </w:sdt>
      </w:tr>
      <w:tr w:rsidR="00E6004D" w:rsidRPr="00BF4184" w14:paraId="26FB2345" w14:textId="77777777" w:rsidTr="00BF4184">
        <w:sdt>
          <w:sdtPr>
            <w:alias w:val="Row Head:"/>
            <w:tag w:val="Row Head:"/>
            <w:id w:val="-1816319134"/>
            <w:placeholder>
              <w:docPart w:val="FC5F7FEBDA8D4F40B9A86F0C2C9F22F4"/>
            </w:placeholder>
            <w:temporary/>
            <w:showingPlcHdr/>
          </w:sdtPr>
          <w:sdtEndPr/>
          <w:sdtContent>
            <w:tc>
              <w:tcPr>
                <w:tcW w:w="1872" w:type="dxa"/>
              </w:tcPr>
              <w:p w14:paraId="0EE9279A" w14:textId="77777777" w:rsidR="00E6004D" w:rsidRPr="00BF4184" w:rsidRDefault="00E6004D" w:rsidP="00BF4184">
                <w:r w:rsidRPr="00BF4184">
                  <w:t>Row Head</w:t>
                </w:r>
              </w:p>
            </w:tc>
          </w:sdtContent>
        </w:sdt>
        <w:sdt>
          <w:sdtPr>
            <w:alias w:val="Table data:"/>
            <w:tag w:val="Table data:"/>
            <w:id w:val="-1126006529"/>
            <w:placeholder>
              <w:docPart w:val="1F450389E7304C58BCF1D04C6F755FF5"/>
            </w:placeholder>
            <w:temporary/>
            <w:showingPlcHdr/>
          </w:sdtPr>
          <w:sdtEndPr/>
          <w:sdtContent>
            <w:tc>
              <w:tcPr>
                <w:tcW w:w="1872" w:type="dxa"/>
              </w:tcPr>
              <w:p w14:paraId="21A0FD10" w14:textId="77777777" w:rsidR="00E6004D" w:rsidRPr="00BF4184" w:rsidRDefault="00E6004D" w:rsidP="00BF4184">
                <w:r w:rsidRPr="00BF4184">
                  <w:t>123</w:t>
                </w:r>
              </w:p>
            </w:tc>
          </w:sdtContent>
        </w:sdt>
        <w:sdt>
          <w:sdtPr>
            <w:alias w:val="Table data:"/>
            <w:tag w:val="Table data:"/>
            <w:id w:val="-1664535047"/>
            <w:placeholder>
              <w:docPart w:val="0BE24341F55E4D1EAE3A2D18F610CC23"/>
            </w:placeholder>
            <w:temporary/>
            <w:showingPlcHdr/>
          </w:sdtPr>
          <w:sdtEndPr/>
          <w:sdtContent>
            <w:tc>
              <w:tcPr>
                <w:tcW w:w="1872" w:type="dxa"/>
              </w:tcPr>
              <w:p w14:paraId="3819188B" w14:textId="77777777" w:rsidR="00E6004D" w:rsidRPr="00BF4184" w:rsidRDefault="00E6004D" w:rsidP="00BF4184">
                <w:r w:rsidRPr="00BF4184">
                  <w:t>123</w:t>
                </w:r>
              </w:p>
            </w:tc>
          </w:sdtContent>
        </w:sdt>
        <w:sdt>
          <w:sdtPr>
            <w:alias w:val="Table data:"/>
            <w:tag w:val="Table data:"/>
            <w:id w:val="793413143"/>
            <w:placeholder>
              <w:docPart w:val="6384CAAE63A9435F86FFA987487F49F3"/>
            </w:placeholder>
            <w:temporary/>
            <w:showingPlcHdr/>
          </w:sdtPr>
          <w:sdtEndPr/>
          <w:sdtContent>
            <w:tc>
              <w:tcPr>
                <w:tcW w:w="1872" w:type="dxa"/>
              </w:tcPr>
              <w:p w14:paraId="35CF5C25" w14:textId="77777777" w:rsidR="00E6004D" w:rsidRPr="00BF4184" w:rsidRDefault="00E6004D" w:rsidP="00BF4184">
                <w:r w:rsidRPr="00BF4184">
                  <w:t>123</w:t>
                </w:r>
              </w:p>
            </w:tc>
          </w:sdtContent>
        </w:sdt>
        <w:sdt>
          <w:sdtPr>
            <w:alias w:val="Table data:"/>
            <w:tag w:val="Table data:"/>
            <w:id w:val="-705955148"/>
            <w:placeholder>
              <w:docPart w:val="592487A818354B91BF71D0DF20843528"/>
            </w:placeholder>
            <w:temporary/>
            <w:showingPlcHdr/>
          </w:sdtPr>
          <w:sdtEndPr/>
          <w:sdtContent>
            <w:tc>
              <w:tcPr>
                <w:tcW w:w="1872" w:type="dxa"/>
              </w:tcPr>
              <w:p w14:paraId="6F0ED480" w14:textId="77777777" w:rsidR="00E6004D" w:rsidRPr="00BF4184" w:rsidRDefault="00E6004D" w:rsidP="00BF4184">
                <w:r w:rsidRPr="00BF4184">
                  <w:t>123</w:t>
                </w:r>
              </w:p>
            </w:tc>
          </w:sdtContent>
        </w:sdt>
      </w:tr>
      <w:tr w:rsidR="00E6004D" w:rsidRPr="00BF4184" w14:paraId="1A7CAB21" w14:textId="77777777" w:rsidTr="00BF4184">
        <w:sdt>
          <w:sdtPr>
            <w:alias w:val="Row Head:"/>
            <w:tag w:val="Row Head:"/>
            <w:id w:val="1343273948"/>
            <w:placeholder>
              <w:docPart w:val="BC39E392507F4411BE6C55A1458F783E"/>
            </w:placeholder>
            <w:temporary/>
            <w:showingPlcHdr/>
          </w:sdtPr>
          <w:sdtEndPr/>
          <w:sdtContent>
            <w:tc>
              <w:tcPr>
                <w:tcW w:w="1872" w:type="dxa"/>
              </w:tcPr>
              <w:p w14:paraId="0B84CFC8" w14:textId="77777777" w:rsidR="00E6004D" w:rsidRPr="00BF4184" w:rsidRDefault="00E6004D" w:rsidP="00BF4184">
                <w:r w:rsidRPr="00BF4184">
                  <w:t>Row Head</w:t>
                </w:r>
              </w:p>
            </w:tc>
          </w:sdtContent>
        </w:sdt>
        <w:sdt>
          <w:sdtPr>
            <w:alias w:val="Table data:"/>
            <w:tag w:val="Table data:"/>
            <w:id w:val="1340502274"/>
            <w:placeholder>
              <w:docPart w:val="0568F392E0734833A0605BF12791C182"/>
            </w:placeholder>
            <w:temporary/>
            <w:showingPlcHdr/>
          </w:sdtPr>
          <w:sdtEndPr/>
          <w:sdtContent>
            <w:tc>
              <w:tcPr>
                <w:tcW w:w="1872" w:type="dxa"/>
              </w:tcPr>
              <w:p w14:paraId="0123EA9A" w14:textId="77777777" w:rsidR="00E6004D" w:rsidRPr="00BF4184" w:rsidRDefault="00E6004D" w:rsidP="00BF4184">
                <w:r w:rsidRPr="00BF4184">
                  <w:t>456</w:t>
                </w:r>
              </w:p>
            </w:tc>
          </w:sdtContent>
        </w:sdt>
        <w:sdt>
          <w:sdtPr>
            <w:alias w:val="Table data:"/>
            <w:tag w:val="Table data:"/>
            <w:id w:val="1123895777"/>
            <w:placeholder>
              <w:docPart w:val="3CE85B2BC1F747339741933AE1110B9A"/>
            </w:placeholder>
            <w:temporary/>
            <w:showingPlcHdr/>
          </w:sdtPr>
          <w:sdtEndPr/>
          <w:sdtContent>
            <w:tc>
              <w:tcPr>
                <w:tcW w:w="1872" w:type="dxa"/>
              </w:tcPr>
              <w:p w14:paraId="59EBB93C" w14:textId="77777777" w:rsidR="00E6004D" w:rsidRPr="00BF4184" w:rsidRDefault="00E6004D" w:rsidP="00BF4184">
                <w:r w:rsidRPr="00BF4184">
                  <w:t>456</w:t>
                </w:r>
              </w:p>
            </w:tc>
          </w:sdtContent>
        </w:sdt>
        <w:sdt>
          <w:sdtPr>
            <w:alias w:val="Table data:"/>
            <w:tag w:val="Table data:"/>
            <w:id w:val="-1354022435"/>
            <w:placeholder>
              <w:docPart w:val="66DF14DDA59D4B3BAD4E9E197A81D6C6"/>
            </w:placeholder>
            <w:temporary/>
            <w:showingPlcHdr/>
          </w:sdtPr>
          <w:sdtEndPr/>
          <w:sdtContent>
            <w:tc>
              <w:tcPr>
                <w:tcW w:w="1872" w:type="dxa"/>
              </w:tcPr>
              <w:p w14:paraId="432E21D8" w14:textId="77777777" w:rsidR="00E6004D" w:rsidRPr="00BF4184" w:rsidRDefault="00E6004D" w:rsidP="00BF4184">
                <w:r w:rsidRPr="00BF4184">
                  <w:t>456</w:t>
                </w:r>
              </w:p>
            </w:tc>
          </w:sdtContent>
        </w:sdt>
        <w:sdt>
          <w:sdtPr>
            <w:alias w:val="Table data:"/>
            <w:tag w:val="Table data:"/>
            <w:id w:val="1583876576"/>
            <w:placeholder>
              <w:docPart w:val="0DC75C2C5BDB49F6A7950EAF074AF450"/>
            </w:placeholder>
            <w:temporary/>
            <w:showingPlcHdr/>
          </w:sdtPr>
          <w:sdtEndPr/>
          <w:sdtContent>
            <w:tc>
              <w:tcPr>
                <w:tcW w:w="1872" w:type="dxa"/>
              </w:tcPr>
              <w:p w14:paraId="5BD521C0" w14:textId="77777777" w:rsidR="00E6004D" w:rsidRPr="00BF4184" w:rsidRDefault="00E6004D" w:rsidP="00BF4184">
                <w:r w:rsidRPr="00BF4184">
                  <w:t>456</w:t>
                </w:r>
              </w:p>
            </w:tc>
          </w:sdtContent>
        </w:sdt>
      </w:tr>
      <w:tr w:rsidR="00E6004D" w:rsidRPr="00BF4184" w14:paraId="51F274E3" w14:textId="77777777" w:rsidTr="00BF4184">
        <w:sdt>
          <w:sdtPr>
            <w:alias w:val="Row Head:"/>
            <w:tag w:val="Row Head:"/>
            <w:id w:val="-1439600689"/>
            <w:placeholder>
              <w:docPart w:val="03FE92A310B741CAAC2862DC283A34C3"/>
            </w:placeholder>
            <w:temporary/>
            <w:showingPlcHdr/>
          </w:sdtPr>
          <w:sdtEndPr/>
          <w:sdtContent>
            <w:tc>
              <w:tcPr>
                <w:tcW w:w="1872" w:type="dxa"/>
              </w:tcPr>
              <w:p w14:paraId="3BBDC570" w14:textId="77777777" w:rsidR="00E6004D" w:rsidRPr="00BF4184" w:rsidRDefault="00E6004D" w:rsidP="00BF4184">
                <w:r w:rsidRPr="00BF4184">
                  <w:t>Row Head</w:t>
                </w:r>
              </w:p>
            </w:tc>
          </w:sdtContent>
        </w:sdt>
        <w:sdt>
          <w:sdtPr>
            <w:alias w:val="Table data:"/>
            <w:tag w:val="Table data:"/>
            <w:id w:val="-1490947208"/>
            <w:placeholder>
              <w:docPart w:val="F7BC00898663498ABE3B1C3CF502BEDD"/>
            </w:placeholder>
            <w:temporary/>
            <w:showingPlcHdr/>
          </w:sdtPr>
          <w:sdtEndPr/>
          <w:sdtContent>
            <w:tc>
              <w:tcPr>
                <w:tcW w:w="1872" w:type="dxa"/>
              </w:tcPr>
              <w:p w14:paraId="7A4C3938" w14:textId="77777777" w:rsidR="00E6004D" w:rsidRPr="00BF4184" w:rsidRDefault="00E6004D" w:rsidP="00BF4184">
                <w:r w:rsidRPr="00BF4184">
                  <w:t>789</w:t>
                </w:r>
              </w:p>
            </w:tc>
          </w:sdtContent>
        </w:sdt>
        <w:sdt>
          <w:sdtPr>
            <w:alias w:val="Table data:"/>
            <w:tag w:val="Table data:"/>
            <w:id w:val="-470683202"/>
            <w:placeholder>
              <w:docPart w:val="3FA79FC416D94E0DB537DF9030F27B16"/>
            </w:placeholder>
            <w:temporary/>
            <w:showingPlcHdr/>
          </w:sdtPr>
          <w:sdtEndPr/>
          <w:sdtContent>
            <w:tc>
              <w:tcPr>
                <w:tcW w:w="1872" w:type="dxa"/>
              </w:tcPr>
              <w:p w14:paraId="593C09E3" w14:textId="77777777" w:rsidR="00E6004D" w:rsidRPr="00BF4184" w:rsidRDefault="00E6004D" w:rsidP="00BF4184">
                <w:r w:rsidRPr="00BF4184">
                  <w:t>789</w:t>
                </w:r>
              </w:p>
            </w:tc>
          </w:sdtContent>
        </w:sdt>
        <w:sdt>
          <w:sdtPr>
            <w:alias w:val="Table data:"/>
            <w:tag w:val="Table data:"/>
            <w:id w:val="1440877877"/>
            <w:placeholder>
              <w:docPart w:val="1C453C3FE523418C8EA9056684323502"/>
            </w:placeholder>
            <w:temporary/>
            <w:showingPlcHdr/>
          </w:sdtPr>
          <w:sdtEndPr/>
          <w:sdtContent>
            <w:tc>
              <w:tcPr>
                <w:tcW w:w="1872" w:type="dxa"/>
              </w:tcPr>
              <w:p w14:paraId="6F541CB5" w14:textId="77777777" w:rsidR="00E6004D" w:rsidRPr="00BF4184" w:rsidRDefault="00E6004D" w:rsidP="00BF4184">
                <w:r w:rsidRPr="00BF4184">
                  <w:t>789</w:t>
                </w:r>
              </w:p>
            </w:tc>
          </w:sdtContent>
        </w:sdt>
        <w:sdt>
          <w:sdtPr>
            <w:alias w:val="Table data:"/>
            <w:tag w:val="Table data:"/>
            <w:id w:val="695431633"/>
            <w:placeholder>
              <w:docPart w:val="2CF674C4987C495DBCC5F6D2A0705A52"/>
            </w:placeholder>
            <w:temporary/>
            <w:showingPlcHdr/>
          </w:sdtPr>
          <w:sdtEndPr/>
          <w:sdtContent>
            <w:tc>
              <w:tcPr>
                <w:tcW w:w="1872" w:type="dxa"/>
              </w:tcPr>
              <w:p w14:paraId="08DE4464" w14:textId="77777777" w:rsidR="00E6004D" w:rsidRPr="00BF4184" w:rsidRDefault="00E6004D" w:rsidP="00BF4184">
                <w:r w:rsidRPr="00BF4184">
                  <w:t>789</w:t>
                </w:r>
              </w:p>
            </w:tc>
          </w:sdtContent>
        </w:sdt>
      </w:tr>
    </w:tbl>
    <w:p w14:paraId="5D7B0A05" w14:textId="77777777" w:rsidR="00E81978" w:rsidRDefault="005D3A03">
      <w:pPr>
        <w:pStyle w:val="TableFigure"/>
      </w:pPr>
      <w:r>
        <w:rPr>
          <w:rStyle w:val="Emphasis"/>
        </w:rPr>
        <w:t>Note</w:t>
      </w:r>
      <w:r>
        <w:t xml:space="preserve">:  </w:t>
      </w:r>
      <w:sdt>
        <w:sdtPr>
          <w:alias w:val="Table note text:"/>
          <w:tag w:val="Table note text:"/>
          <w:id w:val="668988805"/>
          <w:placeholder>
            <w:docPart w:val="72AA6BF671B1491891EBC1FA1516CAB0"/>
          </w:placeholder>
          <w:temporary/>
          <w:showingPlcHdr/>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8078852FF4004678A762B5079E8C5A32"/>
        </w:placeholder>
        <w:temporary/>
        <w:showingPlcHdr/>
      </w:sdtPr>
      <w:sdtEndPr/>
      <w:sdtContent>
        <w:p w14:paraId="543C4EB0" w14:textId="77777777" w:rsidR="00E81978" w:rsidRDefault="005D3A03">
          <w:pPr>
            <w:pStyle w:val="SectionTitle"/>
          </w:pPr>
          <w:r w:rsidRPr="005D3A03">
            <w:t>Figures title:</w:t>
          </w:r>
        </w:p>
      </w:sdtContent>
    </w:sdt>
    <w:p w14:paraId="28A38CDB" w14:textId="77777777" w:rsidR="00E81978" w:rsidRDefault="005D3A03">
      <w:pPr>
        <w:pStyle w:val="NoSpacing"/>
      </w:pPr>
      <w:r>
        <w:rPr>
          <w:noProof/>
          <w:lang w:eastAsia="en-US"/>
        </w:rPr>
        <w:drawing>
          <wp:inline distT="0" distB="0" distL="0" distR="0" wp14:anchorId="3E174A94" wp14:editId="1E94F1C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5F7C03" w14:textId="77777777" w:rsidR="00E81978" w:rsidRDefault="005D3A03">
      <w:pPr>
        <w:pStyle w:val="TableFigure"/>
      </w:pPr>
      <w:r>
        <w:rPr>
          <w:rStyle w:val="Emphasis"/>
        </w:rPr>
        <w:t>Figure 1</w:t>
      </w:r>
      <w:r>
        <w:t xml:space="preserve">. </w:t>
      </w:r>
      <w:sdt>
        <w:sdtPr>
          <w:alias w:val="Figure 1 text:"/>
          <w:tag w:val="Figure 1 text:"/>
          <w:id w:val="1420302148"/>
          <w:placeholder>
            <w:docPart w:val="5BF82E0D0FA043349742895E0FD484DC"/>
          </w:placeholder>
          <w:temporary/>
          <w:showingPlcHdr/>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5B253962"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30EB0" w14:textId="77777777" w:rsidR="007040EA" w:rsidRDefault="007040EA">
      <w:pPr>
        <w:spacing w:line="240" w:lineRule="auto"/>
      </w:pPr>
      <w:r>
        <w:separator/>
      </w:r>
    </w:p>
    <w:p w14:paraId="699730D4" w14:textId="77777777" w:rsidR="007040EA" w:rsidRDefault="007040EA"/>
  </w:endnote>
  <w:endnote w:type="continuationSeparator" w:id="0">
    <w:p w14:paraId="74684646" w14:textId="77777777" w:rsidR="007040EA" w:rsidRDefault="007040EA">
      <w:pPr>
        <w:spacing w:line="240" w:lineRule="auto"/>
      </w:pPr>
      <w:r>
        <w:continuationSeparator/>
      </w:r>
    </w:p>
    <w:p w14:paraId="5F5CDEBE" w14:textId="77777777" w:rsidR="007040EA" w:rsidRDefault="00704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7795D" w14:textId="77777777" w:rsidR="003C523B" w:rsidRDefault="003C52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AF8B" w14:textId="77777777" w:rsidR="003C523B" w:rsidRDefault="003C52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0E617" w14:textId="77777777" w:rsidR="003C523B" w:rsidRDefault="003C5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77CA9" w14:textId="77777777" w:rsidR="007040EA" w:rsidRDefault="007040EA">
      <w:pPr>
        <w:spacing w:line="240" w:lineRule="auto"/>
      </w:pPr>
      <w:r>
        <w:separator/>
      </w:r>
    </w:p>
    <w:p w14:paraId="7BD609BA" w14:textId="77777777" w:rsidR="007040EA" w:rsidRDefault="007040EA"/>
  </w:footnote>
  <w:footnote w:type="continuationSeparator" w:id="0">
    <w:p w14:paraId="7EAA8A4D" w14:textId="77777777" w:rsidR="007040EA" w:rsidRDefault="007040EA">
      <w:pPr>
        <w:spacing w:line="240" w:lineRule="auto"/>
      </w:pPr>
      <w:r>
        <w:continuationSeparator/>
      </w:r>
    </w:p>
    <w:p w14:paraId="6F889937" w14:textId="77777777" w:rsidR="007040EA" w:rsidRDefault="007040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C9172" w14:textId="77777777" w:rsidR="003C523B" w:rsidRDefault="003C52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1E3BF" w14:textId="58F4BC82" w:rsidR="00E81978" w:rsidRDefault="001C3C21">
    <w:pPr>
      <w:pStyle w:val="Header"/>
    </w:pPr>
    <w:sdt>
      <w:sdtPr>
        <w:rPr>
          <w:rStyle w:val="Strong"/>
        </w:rPr>
        <w:alias w:val="Running head"/>
        <w:tag w:val=""/>
        <w:id w:val="12739865"/>
        <w:placeholder>
          <w:docPart w:val="8078852FF4004678A762B5079E8C5A32"/>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3C523B">
          <w:rPr>
            <w:rStyle w:val="Strong"/>
          </w:rPr>
          <w:t>Final Project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47697">
      <w:rPr>
        <w:rStyle w:val="Strong"/>
        <w:noProof/>
      </w:rPr>
      <w:t>2</w:t>
    </w:r>
    <w:r w:rsidR="005D3A03">
      <w:rPr>
        <w:rStyle w:val="Strong"/>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78B0" w14:textId="56A1E62B" w:rsidR="00E81978" w:rsidRDefault="005D3A03">
    <w:pPr>
      <w:pStyle w:val="Header"/>
      <w:rPr>
        <w:rStyle w:val="Strong"/>
      </w:rPr>
    </w:pPr>
    <w:r>
      <w:t xml:space="preserve">Running head: </w:t>
    </w:r>
    <w:sdt>
      <w:sdtPr>
        <w:rPr>
          <w:rStyle w:val="Strong"/>
          <w:caps w:val="0"/>
        </w:rPr>
        <w:alias w:val="Running head"/>
        <w:tag w:val=""/>
        <w:id w:val="-696842620"/>
        <w:placeholder>
          <w:docPart w:val="5BF82E0D0FA043349742895E0FD484DC"/>
        </w:placeholder>
        <w:dataBinding w:prefixMappings="xmlns:ns0='http://schemas.microsoft.com/office/2006/coverPageProps' " w:xpath="/ns0:CoverPageProperties[1]/ns0:Abstract[1]" w:storeItemID="{55AF091B-3C7A-41E3-B477-F2FDAA23CFDA}"/>
        <w:text/>
      </w:sdtPr>
      <w:sdtEndPr>
        <w:rPr>
          <w:rStyle w:val="DefaultParagraphFont"/>
          <w:caps/>
        </w:rPr>
      </w:sdtEndPr>
      <w:sdtContent>
        <w:r w:rsidR="007040EA" w:rsidRPr="007040EA">
          <w:rPr>
            <w:rStyle w:val="Strong"/>
            <w:caps w:val="0"/>
          </w:rPr>
          <w:t>Final Project</w:t>
        </w:r>
        <w:r w:rsidR="003C523B">
          <w:rPr>
            <w:rStyle w:val="Strong"/>
            <w:caps w:val="0"/>
          </w:rPr>
          <w:t xml:space="preserve"> Report</w:t>
        </w:r>
      </w:sdtContent>
    </w:sdt>
    <w:r>
      <w:rPr>
        <w:rStyle w:val="Strong"/>
      </w:rPr>
      <w:ptab w:relativeTo="margin" w:alignment="right" w:leader="none"/>
    </w:r>
    <w:r w:rsidR="007040EA" w:rsidRPr="007040EA">
      <w:rPr>
        <w:rStyle w:val="Strong"/>
        <w:caps w:val="0"/>
      </w:rPr>
      <w:t>Soundararajan</w:t>
    </w:r>
    <w:r>
      <w:rPr>
        <w:rStyle w:val="Strong"/>
      </w:rPr>
      <w:fldChar w:fldCharType="begin"/>
    </w:r>
    <w:r>
      <w:rPr>
        <w:rStyle w:val="Strong"/>
      </w:rPr>
      <w:instrText xml:space="preserve"> PAGE   \* MERGEFORMAT </w:instrText>
    </w:r>
    <w:r>
      <w:rPr>
        <w:rStyle w:val="Strong"/>
      </w:rPr>
      <w:fldChar w:fldCharType="separate"/>
    </w:r>
    <w:r w:rsidR="00490749">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EA"/>
    <w:rsid w:val="000D3F41"/>
    <w:rsid w:val="001C3C21"/>
    <w:rsid w:val="00355DCA"/>
    <w:rsid w:val="003C523B"/>
    <w:rsid w:val="00422E32"/>
    <w:rsid w:val="00490749"/>
    <w:rsid w:val="00551A02"/>
    <w:rsid w:val="005534FA"/>
    <w:rsid w:val="005D3A03"/>
    <w:rsid w:val="007040EA"/>
    <w:rsid w:val="007616A4"/>
    <w:rsid w:val="008002C0"/>
    <w:rsid w:val="00847697"/>
    <w:rsid w:val="00886C4B"/>
    <w:rsid w:val="008C5323"/>
    <w:rsid w:val="008F5CD4"/>
    <w:rsid w:val="009A6A3B"/>
    <w:rsid w:val="00B726C5"/>
    <w:rsid w:val="00B823AA"/>
    <w:rsid w:val="00BA45DB"/>
    <w:rsid w:val="00BF4184"/>
    <w:rsid w:val="00C0601E"/>
    <w:rsid w:val="00C31D30"/>
    <w:rsid w:val="00C86448"/>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tblStylePr w:type="firstRow">
      <w:rPr>
        <w:b/>
        <w:bCs/>
      </w:rPr>
    </w:tblStylePr>
    <w:tblStylePr w:type="lastRow">
      <w:rPr>
        <w:b/>
        <w:bCs/>
      </w:rPr>
      <w:tblPr/>
      <w:tcPr>
        <w:tcBorders>
          <w:top w:val="double" w:sz="4" w:space="0" w:color="BCBCBC" w:themeColor="background1" w:themeShade="BF"/>
        </w:tcBorders>
      </w:tc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Pr>
    <w:tblStylePr w:type="firstRow">
      <w:rPr>
        <w:b/>
        <w:bCs/>
      </w:rPr>
    </w:tblStylePr>
    <w:tblStylePr w:type="lastRow">
      <w:rPr>
        <w:b/>
        <w:bCs/>
      </w:rPr>
      <w:tblPr/>
      <w:tcPr>
        <w:tcBorders>
          <w:top w:val="double" w:sz="4" w:space="0" w:color="BCBCBC" w:themeColor="background1" w:themeShade="BF"/>
        </w:tcBorders>
      </w:tcPr>
    </w:tblStylePr>
    <w:tblStylePr w:type="firstCol">
      <w:rPr>
        <w:b/>
        <w:bCs/>
      </w:rPr>
    </w:tblStylePr>
    <w:tblStylePr w:type="lastCol">
      <w:rPr>
        <w:b/>
        <w:bCs/>
      </w:r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02375552"/>
        <c:axId val="202377088"/>
      </c:barChart>
      <c:catAx>
        <c:axId val="20237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77088"/>
        <c:crosses val="autoZero"/>
        <c:auto val="1"/>
        <c:lblAlgn val="ctr"/>
        <c:lblOffset val="100"/>
        <c:noMultiLvlLbl val="0"/>
      </c:catAx>
      <c:valAx>
        <c:axId val="20237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7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94B70EA7A43D59A70A2BED6531B9D"/>
        <w:category>
          <w:name w:val="General"/>
          <w:gallery w:val="placeholder"/>
        </w:category>
        <w:types>
          <w:type w:val="bbPlcHdr"/>
        </w:types>
        <w:behaviors>
          <w:behavior w:val="content"/>
        </w:behaviors>
        <w:guid w:val="{314A056E-BC9B-4263-9BBA-ED129BE1029B}"/>
      </w:docPartPr>
      <w:docPartBody>
        <w:p w:rsidR="00E75C13" w:rsidRDefault="00E75C13">
          <w:pPr>
            <w:pStyle w:val="EDC94B70EA7A43D59A70A2BED6531B9D"/>
          </w:pPr>
          <w:r>
            <w:t>[Title Here, up to 12 Words, on One to Two Lines]</w:t>
          </w:r>
        </w:p>
      </w:docPartBody>
    </w:docPart>
    <w:docPart>
      <w:docPartPr>
        <w:name w:val="DC5E56219AD94757BE742BD5FBBE69FA"/>
        <w:category>
          <w:name w:val="General"/>
          <w:gallery w:val="placeholder"/>
        </w:category>
        <w:types>
          <w:type w:val="bbPlcHdr"/>
        </w:types>
        <w:behaviors>
          <w:behavior w:val="content"/>
        </w:behaviors>
        <w:guid w:val="{11091EF5-5C2D-47CD-86DE-0C160A29120A}"/>
      </w:docPartPr>
      <w:docPartBody>
        <w:p w:rsidR="00E75C13" w:rsidRDefault="00E75C13">
          <w:pPr>
            <w:pStyle w:val="DC5E56219AD94757BE742BD5FBBE69FA"/>
          </w:pPr>
          <w:r>
            <w:t>Footnotes</w:t>
          </w:r>
        </w:p>
      </w:docPartBody>
    </w:docPart>
    <w:docPart>
      <w:docPartPr>
        <w:name w:val="3B20C51821F6486CA69083AB89E429F5"/>
        <w:category>
          <w:name w:val="General"/>
          <w:gallery w:val="placeholder"/>
        </w:category>
        <w:types>
          <w:type w:val="bbPlcHdr"/>
        </w:types>
        <w:behaviors>
          <w:behavior w:val="content"/>
        </w:behaviors>
        <w:guid w:val="{64B08981-BF03-4100-8556-BDF9595C4ED7}"/>
      </w:docPartPr>
      <w:docPartBody>
        <w:p w:rsidR="00E75C13" w:rsidRDefault="00E75C13">
          <w:pPr>
            <w:pStyle w:val="3B20C51821F6486CA69083AB89E429F5"/>
          </w:pPr>
          <w:r>
            <w:t>[Add footnotes, if any, on their own page following references.  For APA formatting requirements, it’s easy to just type your own footnote references and notes.  To format a footnote reference, select the number and then, on the Home tab, in the Styles gal</w:t>
          </w:r>
          <w:r>
            <w:t xml:space="preserve">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w:t>
          </w:r>
          <w:r>
            <w:rPr>
              <w:rStyle w:val="Emphasis"/>
            </w:rPr>
            <w:t>ph on the first page of body content in this template.)</w:t>
          </w:r>
          <w:r>
            <w:t>]</w:t>
          </w:r>
        </w:p>
      </w:docPartBody>
    </w:docPart>
    <w:docPart>
      <w:docPartPr>
        <w:name w:val="3047D6DA322D4A2D9082F9ADB0FA65B1"/>
        <w:category>
          <w:name w:val="General"/>
          <w:gallery w:val="placeholder"/>
        </w:category>
        <w:types>
          <w:type w:val="bbPlcHdr"/>
        </w:types>
        <w:behaviors>
          <w:behavior w:val="content"/>
        </w:behaviors>
        <w:guid w:val="{D99E6894-A33A-4BDE-B3AE-64C2A1ED1BD0}"/>
      </w:docPartPr>
      <w:docPartBody>
        <w:p w:rsidR="00E75C13" w:rsidRDefault="00E75C13">
          <w:pPr>
            <w:pStyle w:val="3047D6DA322D4A2D9082F9ADB0FA65B1"/>
          </w:pPr>
          <w:r w:rsidRPr="00C0601E">
            <w:t>[Table Title]</w:t>
          </w:r>
        </w:p>
      </w:docPartBody>
    </w:docPart>
    <w:docPart>
      <w:docPartPr>
        <w:name w:val="CE587B9C1AE34818BFEE3639A12658D4"/>
        <w:category>
          <w:name w:val="General"/>
          <w:gallery w:val="placeholder"/>
        </w:category>
        <w:types>
          <w:type w:val="bbPlcHdr"/>
        </w:types>
        <w:behaviors>
          <w:behavior w:val="content"/>
        </w:behaviors>
        <w:guid w:val="{6D9EA9A5-0B1D-45E7-8B82-FF5BF23C089C}"/>
      </w:docPartPr>
      <w:docPartBody>
        <w:p w:rsidR="00E75C13" w:rsidRDefault="00E75C13">
          <w:pPr>
            <w:pStyle w:val="CE587B9C1AE34818BFEE3639A12658D4"/>
          </w:pPr>
          <w:r w:rsidRPr="00BF4184">
            <w:t>Column Head</w:t>
          </w:r>
        </w:p>
      </w:docPartBody>
    </w:docPart>
    <w:docPart>
      <w:docPartPr>
        <w:name w:val="226608FD94E3442290B7E9C87529FCB7"/>
        <w:category>
          <w:name w:val="General"/>
          <w:gallery w:val="placeholder"/>
        </w:category>
        <w:types>
          <w:type w:val="bbPlcHdr"/>
        </w:types>
        <w:behaviors>
          <w:behavior w:val="content"/>
        </w:behaviors>
        <w:guid w:val="{86D3E58C-08B7-4963-973B-EC0A8B72003E}"/>
      </w:docPartPr>
      <w:docPartBody>
        <w:p w:rsidR="00E75C13" w:rsidRDefault="00E75C13">
          <w:pPr>
            <w:pStyle w:val="226608FD94E3442290B7E9C87529FCB7"/>
          </w:pPr>
          <w:r w:rsidRPr="00BF4184">
            <w:t>Column Head</w:t>
          </w:r>
        </w:p>
      </w:docPartBody>
    </w:docPart>
    <w:docPart>
      <w:docPartPr>
        <w:name w:val="F780543A4CD74752AF4A686219A4B163"/>
        <w:category>
          <w:name w:val="General"/>
          <w:gallery w:val="placeholder"/>
        </w:category>
        <w:types>
          <w:type w:val="bbPlcHdr"/>
        </w:types>
        <w:behaviors>
          <w:behavior w:val="content"/>
        </w:behaviors>
        <w:guid w:val="{52242217-4F6E-4899-AFBA-E566286E201C}"/>
      </w:docPartPr>
      <w:docPartBody>
        <w:p w:rsidR="00E75C13" w:rsidRDefault="00E75C13">
          <w:pPr>
            <w:pStyle w:val="F780543A4CD74752AF4A686219A4B163"/>
          </w:pPr>
          <w:r w:rsidRPr="00BF4184">
            <w:t>Column Head</w:t>
          </w:r>
        </w:p>
      </w:docPartBody>
    </w:docPart>
    <w:docPart>
      <w:docPartPr>
        <w:name w:val="89B6BA2DF1944EF9BA485F825F6823F9"/>
        <w:category>
          <w:name w:val="General"/>
          <w:gallery w:val="placeholder"/>
        </w:category>
        <w:types>
          <w:type w:val="bbPlcHdr"/>
        </w:types>
        <w:behaviors>
          <w:behavior w:val="content"/>
        </w:behaviors>
        <w:guid w:val="{239D184F-1F13-4627-93E9-464A798DBFA2}"/>
      </w:docPartPr>
      <w:docPartBody>
        <w:p w:rsidR="00E75C13" w:rsidRDefault="00E75C13">
          <w:pPr>
            <w:pStyle w:val="89B6BA2DF1944EF9BA485F825F6823F9"/>
          </w:pPr>
          <w:r w:rsidRPr="00BF4184">
            <w:t>Column Head</w:t>
          </w:r>
        </w:p>
      </w:docPartBody>
    </w:docPart>
    <w:docPart>
      <w:docPartPr>
        <w:name w:val="39CB644FDB3148839FD1433DBE59A0FA"/>
        <w:category>
          <w:name w:val="General"/>
          <w:gallery w:val="placeholder"/>
        </w:category>
        <w:types>
          <w:type w:val="bbPlcHdr"/>
        </w:types>
        <w:behaviors>
          <w:behavior w:val="content"/>
        </w:behaviors>
        <w:guid w:val="{6C6749DE-3A15-4A06-B6AF-6EE85403A627}"/>
      </w:docPartPr>
      <w:docPartBody>
        <w:p w:rsidR="00E75C13" w:rsidRDefault="00E75C13">
          <w:pPr>
            <w:pStyle w:val="39CB644FDB3148839FD1433DBE59A0FA"/>
          </w:pPr>
          <w:r w:rsidRPr="00BF4184">
            <w:t>Column Head</w:t>
          </w:r>
        </w:p>
      </w:docPartBody>
    </w:docPart>
    <w:docPart>
      <w:docPartPr>
        <w:name w:val="2AB9913F71A24906AD9FB0E359C68C57"/>
        <w:category>
          <w:name w:val="General"/>
          <w:gallery w:val="placeholder"/>
        </w:category>
        <w:types>
          <w:type w:val="bbPlcHdr"/>
        </w:types>
        <w:behaviors>
          <w:behavior w:val="content"/>
        </w:behaviors>
        <w:guid w:val="{21B04054-0517-4A7D-844B-17B0B1BB2671}"/>
      </w:docPartPr>
      <w:docPartBody>
        <w:p w:rsidR="00E75C13" w:rsidRDefault="00E75C13">
          <w:pPr>
            <w:pStyle w:val="2AB9913F71A24906AD9FB0E359C68C57"/>
          </w:pPr>
          <w:r w:rsidRPr="00BF4184">
            <w:t>Row Head</w:t>
          </w:r>
        </w:p>
      </w:docPartBody>
    </w:docPart>
    <w:docPart>
      <w:docPartPr>
        <w:name w:val="1B827C32DE7E4812B34C590EBC8872BB"/>
        <w:category>
          <w:name w:val="General"/>
          <w:gallery w:val="placeholder"/>
        </w:category>
        <w:types>
          <w:type w:val="bbPlcHdr"/>
        </w:types>
        <w:behaviors>
          <w:behavior w:val="content"/>
        </w:behaviors>
        <w:guid w:val="{6260F97F-3482-47FF-A72A-42CA123B4664}"/>
      </w:docPartPr>
      <w:docPartBody>
        <w:p w:rsidR="00E75C13" w:rsidRDefault="00E75C13">
          <w:pPr>
            <w:pStyle w:val="1B827C32DE7E4812B34C590EBC8872BB"/>
          </w:pPr>
          <w:r w:rsidRPr="00BF4184">
            <w:t>123</w:t>
          </w:r>
        </w:p>
      </w:docPartBody>
    </w:docPart>
    <w:docPart>
      <w:docPartPr>
        <w:name w:val="433B72CAFAAE43A78E54C919BFE341BD"/>
        <w:category>
          <w:name w:val="General"/>
          <w:gallery w:val="placeholder"/>
        </w:category>
        <w:types>
          <w:type w:val="bbPlcHdr"/>
        </w:types>
        <w:behaviors>
          <w:behavior w:val="content"/>
        </w:behaviors>
        <w:guid w:val="{EDAE5E2C-A38A-4FA5-9615-578D82E8D6C2}"/>
      </w:docPartPr>
      <w:docPartBody>
        <w:p w:rsidR="00E75C13" w:rsidRDefault="00E75C13">
          <w:pPr>
            <w:pStyle w:val="433B72CAFAAE43A78E54C919BFE341BD"/>
          </w:pPr>
          <w:r w:rsidRPr="00BF4184">
            <w:t>123</w:t>
          </w:r>
        </w:p>
      </w:docPartBody>
    </w:docPart>
    <w:docPart>
      <w:docPartPr>
        <w:name w:val="34C055824D604A0D9B3295F77216EEDE"/>
        <w:category>
          <w:name w:val="General"/>
          <w:gallery w:val="placeholder"/>
        </w:category>
        <w:types>
          <w:type w:val="bbPlcHdr"/>
        </w:types>
        <w:behaviors>
          <w:behavior w:val="content"/>
        </w:behaviors>
        <w:guid w:val="{ADF7E620-C786-4C19-BD8F-EE3E4035CCF1}"/>
      </w:docPartPr>
      <w:docPartBody>
        <w:p w:rsidR="00E75C13" w:rsidRDefault="00E75C13">
          <w:pPr>
            <w:pStyle w:val="34C055824D604A0D9B3295F77216EEDE"/>
          </w:pPr>
          <w:r w:rsidRPr="00BF4184">
            <w:t>123</w:t>
          </w:r>
        </w:p>
      </w:docPartBody>
    </w:docPart>
    <w:docPart>
      <w:docPartPr>
        <w:name w:val="F42E7347100C4786BBE4B9088E2A29C9"/>
        <w:category>
          <w:name w:val="General"/>
          <w:gallery w:val="placeholder"/>
        </w:category>
        <w:types>
          <w:type w:val="bbPlcHdr"/>
        </w:types>
        <w:behaviors>
          <w:behavior w:val="content"/>
        </w:behaviors>
        <w:guid w:val="{DA0AA239-B56D-4531-82CA-68D498826D09}"/>
      </w:docPartPr>
      <w:docPartBody>
        <w:p w:rsidR="00E75C13" w:rsidRDefault="00E75C13">
          <w:pPr>
            <w:pStyle w:val="F42E7347100C4786BBE4B9088E2A29C9"/>
          </w:pPr>
          <w:r w:rsidRPr="00BF4184">
            <w:t>123</w:t>
          </w:r>
        </w:p>
      </w:docPartBody>
    </w:docPart>
    <w:docPart>
      <w:docPartPr>
        <w:name w:val="637C80A4DADB462BBBCB2DBD823C6E7C"/>
        <w:category>
          <w:name w:val="General"/>
          <w:gallery w:val="placeholder"/>
        </w:category>
        <w:types>
          <w:type w:val="bbPlcHdr"/>
        </w:types>
        <w:behaviors>
          <w:behavior w:val="content"/>
        </w:behaviors>
        <w:guid w:val="{2261DF4B-9CBF-4668-9E5D-F8D710FB28F8}"/>
      </w:docPartPr>
      <w:docPartBody>
        <w:p w:rsidR="00E75C13" w:rsidRDefault="00E75C13">
          <w:pPr>
            <w:pStyle w:val="637C80A4DADB462BBBCB2DBD823C6E7C"/>
          </w:pPr>
          <w:r w:rsidRPr="00BF4184">
            <w:t>Row Head</w:t>
          </w:r>
        </w:p>
      </w:docPartBody>
    </w:docPart>
    <w:docPart>
      <w:docPartPr>
        <w:name w:val="2021E4B5E7D1435A87A0BD0C5ED4FF04"/>
        <w:category>
          <w:name w:val="General"/>
          <w:gallery w:val="placeholder"/>
        </w:category>
        <w:types>
          <w:type w:val="bbPlcHdr"/>
        </w:types>
        <w:behaviors>
          <w:behavior w:val="content"/>
        </w:behaviors>
        <w:guid w:val="{1F50D63E-CE6C-4EED-9A56-D0C9E2957CDE}"/>
      </w:docPartPr>
      <w:docPartBody>
        <w:p w:rsidR="00E75C13" w:rsidRDefault="00E75C13">
          <w:pPr>
            <w:pStyle w:val="2021E4B5E7D1435A87A0BD0C5ED4FF04"/>
          </w:pPr>
          <w:r w:rsidRPr="00BF4184">
            <w:t>456</w:t>
          </w:r>
        </w:p>
      </w:docPartBody>
    </w:docPart>
    <w:docPart>
      <w:docPartPr>
        <w:name w:val="849EF91C754D48388DB47F116777B733"/>
        <w:category>
          <w:name w:val="General"/>
          <w:gallery w:val="placeholder"/>
        </w:category>
        <w:types>
          <w:type w:val="bbPlcHdr"/>
        </w:types>
        <w:behaviors>
          <w:behavior w:val="content"/>
        </w:behaviors>
        <w:guid w:val="{55D30ED8-FB12-428C-8F5A-EC7C520C10D8}"/>
      </w:docPartPr>
      <w:docPartBody>
        <w:p w:rsidR="00E75C13" w:rsidRDefault="00E75C13">
          <w:pPr>
            <w:pStyle w:val="849EF91C754D48388DB47F116777B733"/>
          </w:pPr>
          <w:r w:rsidRPr="00BF4184">
            <w:t>456</w:t>
          </w:r>
        </w:p>
      </w:docPartBody>
    </w:docPart>
    <w:docPart>
      <w:docPartPr>
        <w:name w:val="4EBF91F3B0034EC49DF5B1EA1966E2E4"/>
        <w:category>
          <w:name w:val="General"/>
          <w:gallery w:val="placeholder"/>
        </w:category>
        <w:types>
          <w:type w:val="bbPlcHdr"/>
        </w:types>
        <w:behaviors>
          <w:behavior w:val="content"/>
        </w:behaviors>
        <w:guid w:val="{875EE56C-F0CE-47AE-848A-D455238FE2E7}"/>
      </w:docPartPr>
      <w:docPartBody>
        <w:p w:rsidR="00E75C13" w:rsidRDefault="00E75C13">
          <w:pPr>
            <w:pStyle w:val="4EBF91F3B0034EC49DF5B1EA1966E2E4"/>
          </w:pPr>
          <w:r w:rsidRPr="00BF4184">
            <w:t>456</w:t>
          </w:r>
        </w:p>
      </w:docPartBody>
    </w:docPart>
    <w:docPart>
      <w:docPartPr>
        <w:name w:val="864F293DDDF34B9D9A471A7BAB59E7A8"/>
        <w:category>
          <w:name w:val="General"/>
          <w:gallery w:val="placeholder"/>
        </w:category>
        <w:types>
          <w:type w:val="bbPlcHdr"/>
        </w:types>
        <w:behaviors>
          <w:behavior w:val="content"/>
        </w:behaviors>
        <w:guid w:val="{A9A633BB-5099-4904-A992-87981A67D8D8}"/>
      </w:docPartPr>
      <w:docPartBody>
        <w:p w:rsidR="00E75C13" w:rsidRDefault="00E75C13">
          <w:pPr>
            <w:pStyle w:val="864F293DDDF34B9D9A471A7BAB59E7A8"/>
          </w:pPr>
          <w:r w:rsidRPr="00BF4184">
            <w:t>456</w:t>
          </w:r>
        </w:p>
      </w:docPartBody>
    </w:docPart>
    <w:docPart>
      <w:docPartPr>
        <w:name w:val="F299A8BDF6774CE2A9668B01681A27EA"/>
        <w:category>
          <w:name w:val="General"/>
          <w:gallery w:val="placeholder"/>
        </w:category>
        <w:types>
          <w:type w:val="bbPlcHdr"/>
        </w:types>
        <w:behaviors>
          <w:behavior w:val="content"/>
        </w:behaviors>
        <w:guid w:val="{0A22EB0C-327C-4659-9E0A-98044DDE88F3}"/>
      </w:docPartPr>
      <w:docPartBody>
        <w:p w:rsidR="00E75C13" w:rsidRDefault="00E75C13">
          <w:pPr>
            <w:pStyle w:val="F299A8BDF6774CE2A9668B01681A27EA"/>
          </w:pPr>
          <w:r w:rsidRPr="00BF4184">
            <w:t>Row Head</w:t>
          </w:r>
        </w:p>
      </w:docPartBody>
    </w:docPart>
    <w:docPart>
      <w:docPartPr>
        <w:name w:val="5C5D04A1860B4ACBB424913CB1F067E8"/>
        <w:category>
          <w:name w:val="General"/>
          <w:gallery w:val="placeholder"/>
        </w:category>
        <w:types>
          <w:type w:val="bbPlcHdr"/>
        </w:types>
        <w:behaviors>
          <w:behavior w:val="content"/>
        </w:behaviors>
        <w:guid w:val="{BA28EA0D-B30A-42DA-A456-6FE86F14027D}"/>
      </w:docPartPr>
      <w:docPartBody>
        <w:p w:rsidR="00E75C13" w:rsidRDefault="00E75C13">
          <w:pPr>
            <w:pStyle w:val="5C5D04A1860B4ACBB424913CB1F067E8"/>
          </w:pPr>
          <w:r w:rsidRPr="00BF4184">
            <w:t>789</w:t>
          </w:r>
        </w:p>
      </w:docPartBody>
    </w:docPart>
    <w:docPart>
      <w:docPartPr>
        <w:name w:val="A6F5350C5082460FB4A6F90F4F161272"/>
        <w:category>
          <w:name w:val="General"/>
          <w:gallery w:val="placeholder"/>
        </w:category>
        <w:types>
          <w:type w:val="bbPlcHdr"/>
        </w:types>
        <w:behaviors>
          <w:behavior w:val="content"/>
        </w:behaviors>
        <w:guid w:val="{331CF36E-92B2-4114-9090-D60BD120D567}"/>
      </w:docPartPr>
      <w:docPartBody>
        <w:p w:rsidR="00E75C13" w:rsidRDefault="00E75C13">
          <w:pPr>
            <w:pStyle w:val="A6F5350C5082460FB4A6F90F4F161272"/>
          </w:pPr>
          <w:r w:rsidRPr="00BF4184">
            <w:t>789</w:t>
          </w:r>
        </w:p>
      </w:docPartBody>
    </w:docPart>
    <w:docPart>
      <w:docPartPr>
        <w:name w:val="0E76E846710D4B2D93D39E5B3798A6C1"/>
        <w:category>
          <w:name w:val="General"/>
          <w:gallery w:val="placeholder"/>
        </w:category>
        <w:types>
          <w:type w:val="bbPlcHdr"/>
        </w:types>
        <w:behaviors>
          <w:behavior w:val="content"/>
        </w:behaviors>
        <w:guid w:val="{B01050A0-648B-4C91-969D-3A9B0C5ACF43}"/>
      </w:docPartPr>
      <w:docPartBody>
        <w:p w:rsidR="00E75C13" w:rsidRDefault="00E75C13">
          <w:pPr>
            <w:pStyle w:val="0E76E846710D4B2D93D39E5B3798A6C1"/>
          </w:pPr>
          <w:r w:rsidRPr="00BF4184">
            <w:t>789</w:t>
          </w:r>
        </w:p>
      </w:docPartBody>
    </w:docPart>
    <w:docPart>
      <w:docPartPr>
        <w:name w:val="E0282BB37C8B4E4CAF6D66FC4A71934D"/>
        <w:category>
          <w:name w:val="General"/>
          <w:gallery w:val="placeholder"/>
        </w:category>
        <w:types>
          <w:type w:val="bbPlcHdr"/>
        </w:types>
        <w:behaviors>
          <w:behavior w:val="content"/>
        </w:behaviors>
        <w:guid w:val="{B8D9C8BE-2CE6-4E31-BA08-CC90B41912F0}"/>
      </w:docPartPr>
      <w:docPartBody>
        <w:p w:rsidR="00E75C13" w:rsidRDefault="00E75C13">
          <w:pPr>
            <w:pStyle w:val="E0282BB37C8B4E4CAF6D66FC4A71934D"/>
          </w:pPr>
          <w:r w:rsidRPr="00BF4184">
            <w:t>789</w:t>
          </w:r>
        </w:p>
      </w:docPartBody>
    </w:docPart>
    <w:docPart>
      <w:docPartPr>
        <w:name w:val="FC5F7FEBDA8D4F40B9A86F0C2C9F22F4"/>
        <w:category>
          <w:name w:val="General"/>
          <w:gallery w:val="placeholder"/>
        </w:category>
        <w:types>
          <w:type w:val="bbPlcHdr"/>
        </w:types>
        <w:behaviors>
          <w:behavior w:val="content"/>
        </w:behaviors>
        <w:guid w:val="{3F236B58-4AC9-4528-80E6-E3AD5B7EC60B}"/>
      </w:docPartPr>
      <w:docPartBody>
        <w:p w:rsidR="00E75C13" w:rsidRDefault="00E75C13">
          <w:pPr>
            <w:pStyle w:val="FC5F7FEBDA8D4F40B9A86F0C2C9F22F4"/>
          </w:pPr>
          <w:r w:rsidRPr="00BF4184">
            <w:t>Row Head</w:t>
          </w:r>
        </w:p>
      </w:docPartBody>
    </w:docPart>
    <w:docPart>
      <w:docPartPr>
        <w:name w:val="1F450389E7304C58BCF1D04C6F755FF5"/>
        <w:category>
          <w:name w:val="General"/>
          <w:gallery w:val="placeholder"/>
        </w:category>
        <w:types>
          <w:type w:val="bbPlcHdr"/>
        </w:types>
        <w:behaviors>
          <w:behavior w:val="content"/>
        </w:behaviors>
        <w:guid w:val="{DC8D9565-9787-4372-B5DD-31E76717B086}"/>
      </w:docPartPr>
      <w:docPartBody>
        <w:p w:rsidR="00E75C13" w:rsidRDefault="00E75C13">
          <w:pPr>
            <w:pStyle w:val="1F450389E7304C58BCF1D04C6F755FF5"/>
          </w:pPr>
          <w:r w:rsidRPr="00BF4184">
            <w:t>123</w:t>
          </w:r>
        </w:p>
      </w:docPartBody>
    </w:docPart>
    <w:docPart>
      <w:docPartPr>
        <w:name w:val="0BE24341F55E4D1EAE3A2D18F610CC23"/>
        <w:category>
          <w:name w:val="General"/>
          <w:gallery w:val="placeholder"/>
        </w:category>
        <w:types>
          <w:type w:val="bbPlcHdr"/>
        </w:types>
        <w:behaviors>
          <w:behavior w:val="content"/>
        </w:behaviors>
        <w:guid w:val="{6F280D7B-204A-46B3-B30E-3EBFD018DF59}"/>
      </w:docPartPr>
      <w:docPartBody>
        <w:p w:rsidR="00E75C13" w:rsidRDefault="00E75C13">
          <w:pPr>
            <w:pStyle w:val="0BE24341F55E4D1EAE3A2D18F610CC23"/>
          </w:pPr>
          <w:r w:rsidRPr="00BF4184">
            <w:t>123</w:t>
          </w:r>
        </w:p>
      </w:docPartBody>
    </w:docPart>
    <w:docPart>
      <w:docPartPr>
        <w:name w:val="6384CAAE63A9435F86FFA987487F49F3"/>
        <w:category>
          <w:name w:val="General"/>
          <w:gallery w:val="placeholder"/>
        </w:category>
        <w:types>
          <w:type w:val="bbPlcHdr"/>
        </w:types>
        <w:behaviors>
          <w:behavior w:val="content"/>
        </w:behaviors>
        <w:guid w:val="{644888B2-B447-4754-A837-8851E7D276C4}"/>
      </w:docPartPr>
      <w:docPartBody>
        <w:p w:rsidR="00E75C13" w:rsidRDefault="00E75C13">
          <w:pPr>
            <w:pStyle w:val="6384CAAE63A9435F86FFA987487F49F3"/>
          </w:pPr>
          <w:r w:rsidRPr="00BF4184">
            <w:t>123</w:t>
          </w:r>
        </w:p>
      </w:docPartBody>
    </w:docPart>
    <w:docPart>
      <w:docPartPr>
        <w:name w:val="592487A818354B91BF71D0DF20843528"/>
        <w:category>
          <w:name w:val="General"/>
          <w:gallery w:val="placeholder"/>
        </w:category>
        <w:types>
          <w:type w:val="bbPlcHdr"/>
        </w:types>
        <w:behaviors>
          <w:behavior w:val="content"/>
        </w:behaviors>
        <w:guid w:val="{1341764B-6FB4-4BBE-ACCB-2B0EE344FBD9}"/>
      </w:docPartPr>
      <w:docPartBody>
        <w:p w:rsidR="00E75C13" w:rsidRDefault="00E75C13">
          <w:pPr>
            <w:pStyle w:val="592487A818354B91BF71D0DF20843528"/>
          </w:pPr>
          <w:r w:rsidRPr="00BF4184">
            <w:t>123</w:t>
          </w:r>
        </w:p>
      </w:docPartBody>
    </w:docPart>
    <w:docPart>
      <w:docPartPr>
        <w:name w:val="BC39E392507F4411BE6C55A1458F783E"/>
        <w:category>
          <w:name w:val="General"/>
          <w:gallery w:val="placeholder"/>
        </w:category>
        <w:types>
          <w:type w:val="bbPlcHdr"/>
        </w:types>
        <w:behaviors>
          <w:behavior w:val="content"/>
        </w:behaviors>
        <w:guid w:val="{36B30364-78C6-4BB7-B7F8-CA703949904E}"/>
      </w:docPartPr>
      <w:docPartBody>
        <w:p w:rsidR="00E75C13" w:rsidRDefault="00E75C13">
          <w:pPr>
            <w:pStyle w:val="BC39E392507F4411BE6C55A1458F783E"/>
          </w:pPr>
          <w:r w:rsidRPr="00BF4184">
            <w:t>Row Head</w:t>
          </w:r>
        </w:p>
      </w:docPartBody>
    </w:docPart>
    <w:docPart>
      <w:docPartPr>
        <w:name w:val="0568F392E0734833A0605BF12791C182"/>
        <w:category>
          <w:name w:val="General"/>
          <w:gallery w:val="placeholder"/>
        </w:category>
        <w:types>
          <w:type w:val="bbPlcHdr"/>
        </w:types>
        <w:behaviors>
          <w:behavior w:val="content"/>
        </w:behaviors>
        <w:guid w:val="{5D65D217-1C8F-4020-9DEA-E3567105A4CB}"/>
      </w:docPartPr>
      <w:docPartBody>
        <w:p w:rsidR="00E75C13" w:rsidRDefault="00E75C13">
          <w:pPr>
            <w:pStyle w:val="0568F392E0734833A0605BF12791C182"/>
          </w:pPr>
          <w:r w:rsidRPr="00BF4184">
            <w:t>456</w:t>
          </w:r>
        </w:p>
      </w:docPartBody>
    </w:docPart>
    <w:docPart>
      <w:docPartPr>
        <w:name w:val="3CE85B2BC1F747339741933AE1110B9A"/>
        <w:category>
          <w:name w:val="General"/>
          <w:gallery w:val="placeholder"/>
        </w:category>
        <w:types>
          <w:type w:val="bbPlcHdr"/>
        </w:types>
        <w:behaviors>
          <w:behavior w:val="content"/>
        </w:behaviors>
        <w:guid w:val="{6AAD2AA6-EC35-4EF1-A330-58B9CEE46926}"/>
      </w:docPartPr>
      <w:docPartBody>
        <w:p w:rsidR="00E75C13" w:rsidRDefault="00E75C13">
          <w:pPr>
            <w:pStyle w:val="3CE85B2BC1F747339741933AE1110B9A"/>
          </w:pPr>
          <w:r w:rsidRPr="00BF4184">
            <w:t>456</w:t>
          </w:r>
        </w:p>
      </w:docPartBody>
    </w:docPart>
    <w:docPart>
      <w:docPartPr>
        <w:name w:val="66DF14DDA59D4B3BAD4E9E197A81D6C6"/>
        <w:category>
          <w:name w:val="General"/>
          <w:gallery w:val="placeholder"/>
        </w:category>
        <w:types>
          <w:type w:val="bbPlcHdr"/>
        </w:types>
        <w:behaviors>
          <w:behavior w:val="content"/>
        </w:behaviors>
        <w:guid w:val="{15845BF9-B2C9-41F7-BBB4-701654A845E2}"/>
      </w:docPartPr>
      <w:docPartBody>
        <w:p w:rsidR="00E75C13" w:rsidRDefault="00E75C13">
          <w:pPr>
            <w:pStyle w:val="66DF14DDA59D4B3BAD4E9E197A81D6C6"/>
          </w:pPr>
          <w:r w:rsidRPr="00BF4184">
            <w:t>456</w:t>
          </w:r>
        </w:p>
      </w:docPartBody>
    </w:docPart>
    <w:docPart>
      <w:docPartPr>
        <w:name w:val="0DC75C2C5BDB49F6A7950EAF074AF450"/>
        <w:category>
          <w:name w:val="General"/>
          <w:gallery w:val="placeholder"/>
        </w:category>
        <w:types>
          <w:type w:val="bbPlcHdr"/>
        </w:types>
        <w:behaviors>
          <w:behavior w:val="content"/>
        </w:behaviors>
        <w:guid w:val="{31FABEBA-81A9-4247-9D2F-7EC405959735}"/>
      </w:docPartPr>
      <w:docPartBody>
        <w:p w:rsidR="00E75C13" w:rsidRDefault="00E75C13">
          <w:pPr>
            <w:pStyle w:val="0DC75C2C5BDB49F6A7950EAF074AF450"/>
          </w:pPr>
          <w:r w:rsidRPr="00BF4184">
            <w:t>456</w:t>
          </w:r>
        </w:p>
      </w:docPartBody>
    </w:docPart>
    <w:docPart>
      <w:docPartPr>
        <w:name w:val="03FE92A310B741CAAC2862DC283A34C3"/>
        <w:category>
          <w:name w:val="General"/>
          <w:gallery w:val="placeholder"/>
        </w:category>
        <w:types>
          <w:type w:val="bbPlcHdr"/>
        </w:types>
        <w:behaviors>
          <w:behavior w:val="content"/>
        </w:behaviors>
        <w:guid w:val="{3FD41F4A-7D4B-4D95-BB2A-38ED24A6B71A}"/>
      </w:docPartPr>
      <w:docPartBody>
        <w:p w:rsidR="00E75C13" w:rsidRDefault="00E75C13">
          <w:pPr>
            <w:pStyle w:val="03FE92A310B741CAAC2862DC283A34C3"/>
          </w:pPr>
          <w:r w:rsidRPr="00BF4184">
            <w:t>Row Head</w:t>
          </w:r>
        </w:p>
      </w:docPartBody>
    </w:docPart>
    <w:docPart>
      <w:docPartPr>
        <w:name w:val="F7BC00898663498ABE3B1C3CF502BEDD"/>
        <w:category>
          <w:name w:val="General"/>
          <w:gallery w:val="placeholder"/>
        </w:category>
        <w:types>
          <w:type w:val="bbPlcHdr"/>
        </w:types>
        <w:behaviors>
          <w:behavior w:val="content"/>
        </w:behaviors>
        <w:guid w:val="{36FEA088-0585-47AA-A9A2-22D028DF4E5E}"/>
      </w:docPartPr>
      <w:docPartBody>
        <w:p w:rsidR="00E75C13" w:rsidRDefault="00E75C13">
          <w:pPr>
            <w:pStyle w:val="F7BC00898663498ABE3B1C3CF502BEDD"/>
          </w:pPr>
          <w:r w:rsidRPr="00BF4184">
            <w:t>789</w:t>
          </w:r>
        </w:p>
      </w:docPartBody>
    </w:docPart>
    <w:docPart>
      <w:docPartPr>
        <w:name w:val="3FA79FC416D94E0DB537DF9030F27B16"/>
        <w:category>
          <w:name w:val="General"/>
          <w:gallery w:val="placeholder"/>
        </w:category>
        <w:types>
          <w:type w:val="bbPlcHdr"/>
        </w:types>
        <w:behaviors>
          <w:behavior w:val="content"/>
        </w:behaviors>
        <w:guid w:val="{ECD72CAD-A401-48D1-9EF1-B5B8F0755C3E}"/>
      </w:docPartPr>
      <w:docPartBody>
        <w:p w:rsidR="00E75C13" w:rsidRDefault="00E75C13">
          <w:pPr>
            <w:pStyle w:val="3FA79FC416D94E0DB537DF9030F27B16"/>
          </w:pPr>
          <w:r w:rsidRPr="00BF4184">
            <w:t>789</w:t>
          </w:r>
        </w:p>
      </w:docPartBody>
    </w:docPart>
    <w:docPart>
      <w:docPartPr>
        <w:name w:val="1C453C3FE523418C8EA9056684323502"/>
        <w:category>
          <w:name w:val="General"/>
          <w:gallery w:val="placeholder"/>
        </w:category>
        <w:types>
          <w:type w:val="bbPlcHdr"/>
        </w:types>
        <w:behaviors>
          <w:behavior w:val="content"/>
        </w:behaviors>
        <w:guid w:val="{ABE68C4D-A8F1-4E0D-A657-C312C99A6382}"/>
      </w:docPartPr>
      <w:docPartBody>
        <w:p w:rsidR="00E75C13" w:rsidRDefault="00E75C13">
          <w:pPr>
            <w:pStyle w:val="1C453C3FE523418C8EA9056684323502"/>
          </w:pPr>
          <w:r w:rsidRPr="00BF4184">
            <w:t>789</w:t>
          </w:r>
        </w:p>
      </w:docPartBody>
    </w:docPart>
    <w:docPart>
      <w:docPartPr>
        <w:name w:val="2CF674C4987C495DBCC5F6D2A0705A52"/>
        <w:category>
          <w:name w:val="General"/>
          <w:gallery w:val="placeholder"/>
        </w:category>
        <w:types>
          <w:type w:val="bbPlcHdr"/>
        </w:types>
        <w:behaviors>
          <w:behavior w:val="content"/>
        </w:behaviors>
        <w:guid w:val="{A553F9C6-7D39-486A-A6CE-C7A5FA664FB6}"/>
      </w:docPartPr>
      <w:docPartBody>
        <w:p w:rsidR="00E75C13" w:rsidRDefault="00E75C13">
          <w:pPr>
            <w:pStyle w:val="2CF674C4987C495DBCC5F6D2A0705A52"/>
          </w:pPr>
          <w:r w:rsidRPr="00BF4184">
            <w:t>789</w:t>
          </w:r>
        </w:p>
      </w:docPartBody>
    </w:docPart>
    <w:docPart>
      <w:docPartPr>
        <w:name w:val="72AA6BF671B1491891EBC1FA1516CAB0"/>
        <w:category>
          <w:name w:val="General"/>
          <w:gallery w:val="placeholder"/>
        </w:category>
        <w:types>
          <w:type w:val="bbPlcHdr"/>
        </w:types>
        <w:behaviors>
          <w:behavior w:val="content"/>
        </w:behaviors>
        <w:guid w:val="{FE7E4441-B0C9-4CF8-ADB4-E24B99D08AB3}"/>
      </w:docPartPr>
      <w:docPartBody>
        <w:p w:rsidR="00E75C13" w:rsidRDefault="00E75C13">
          <w:pPr>
            <w:pStyle w:val="72AA6BF671B1491891EBC1FA1516CAB0"/>
          </w:pPr>
          <w:r>
            <w:t xml:space="preserve">[Place all tables for your paper in a tables section, following references (and, if applicable, footnotes).  Start a new page for each table, include a table number and table title for each, as shown on this page.  All explanatory </w:t>
          </w:r>
          <w:r>
            <w:t>text appears in a table note that follows the table, such as this one.  Use the Table/Figure style, available on the Home tab, in the Styles gallery, to get the spacing between table and note.  Tables in APA format can use single or 1.5 line spacing.  Incl</w:t>
          </w:r>
          <w:r>
            <w:t>ude a heading for every row and column, even if the content seems obvious.  A default table style has been setup for this template that fits APA guidelines.  To insert a table, on the Insert tab, click Table.]</w:t>
          </w:r>
        </w:p>
      </w:docPartBody>
    </w:docPart>
    <w:docPart>
      <w:docPartPr>
        <w:name w:val="8078852FF4004678A762B5079E8C5A32"/>
        <w:category>
          <w:name w:val="General"/>
          <w:gallery w:val="placeholder"/>
        </w:category>
        <w:types>
          <w:type w:val="bbPlcHdr"/>
        </w:types>
        <w:behaviors>
          <w:behavior w:val="content"/>
        </w:behaviors>
        <w:guid w:val="{3AFB4E8C-61F4-4AE3-BD91-2F61CBB39B66}"/>
      </w:docPartPr>
      <w:docPartBody>
        <w:p w:rsidR="00E75C13" w:rsidRDefault="00E75C13">
          <w:pPr>
            <w:pStyle w:val="8078852FF4004678A762B5079E8C5A32"/>
          </w:pPr>
          <w:r w:rsidRPr="005D3A03">
            <w:t>Figures title:</w:t>
          </w:r>
        </w:p>
      </w:docPartBody>
    </w:docPart>
    <w:docPart>
      <w:docPartPr>
        <w:name w:val="5BF82E0D0FA043349742895E0FD484DC"/>
        <w:category>
          <w:name w:val="General"/>
          <w:gallery w:val="placeholder"/>
        </w:category>
        <w:types>
          <w:type w:val="bbPlcHdr"/>
        </w:types>
        <w:behaviors>
          <w:behavior w:val="content"/>
        </w:behaviors>
        <w:guid w:val="{27F0DFB0-D443-4B48-9592-8F6099ECD40F}"/>
      </w:docPartPr>
      <w:docPartBody>
        <w:p w:rsidR="00E75C13" w:rsidRDefault="00E75C13">
          <w:pPr>
            <w:pStyle w:val="5BF82E0D0FA043349742895E0FD484DC"/>
          </w:pPr>
          <w:r>
            <w:t>[Include all figures in their o</w:t>
          </w:r>
          <w:r>
            <w:t>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13"/>
    <w:rsid w:val="00E7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94B70EA7A43D59A70A2BED6531B9D">
    <w:name w:val="EDC94B70EA7A43D59A70A2BED6531B9D"/>
  </w:style>
  <w:style w:type="paragraph" w:customStyle="1" w:styleId="DE3850D88582495E8B3CD2A55DEA3833">
    <w:name w:val="DE3850D88582495E8B3CD2A55DEA3833"/>
  </w:style>
  <w:style w:type="paragraph" w:customStyle="1" w:styleId="1AAF1CDA58434196A8365BA0533D7AAC">
    <w:name w:val="1AAF1CDA58434196A8365BA0533D7AAC"/>
  </w:style>
  <w:style w:type="paragraph" w:customStyle="1" w:styleId="45A1915FE9C94445BEE0F7B51E79F51D">
    <w:name w:val="45A1915FE9C94445BEE0F7B51E79F51D"/>
  </w:style>
  <w:style w:type="paragraph" w:customStyle="1" w:styleId="98A38F59BB40416E87A2B4CA2BD4C3C7">
    <w:name w:val="98A38F59BB40416E87A2B4CA2BD4C3C7"/>
  </w:style>
  <w:style w:type="paragraph" w:customStyle="1" w:styleId="6FC98B917B854F489917AEA0DA330F6B">
    <w:name w:val="6FC98B917B854F489917AEA0DA330F6B"/>
  </w:style>
  <w:style w:type="character" w:styleId="Emphasis">
    <w:name w:val="Emphasis"/>
    <w:basedOn w:val="DefaultParagraphFont"/>
    <w:uiPriority w:val="4"/>
    <w:unhideWhenUsed/>
    <w:qFormat/>
    <w:rPr>
      <w:i/>
      <w:iCs/>
    </w:rPr>
  </w:style>
  <w:style w:type="paragraph" w:customStyle="1" w:styleId="F499F17A731A455DB1B8A92BE70C05C2">
    <w:name w:val="F499F17A731A455DB1B8A92BE70C05C2"/>
  </w:style>
  <w:style w:type="paragraph" w:customStyle="1" w:styleId="2F0FB181298746E08E43C9038D610B26">
    <w:name w:val="2F0FB181298746E08E43C9038D610B26"/>
  </w:style>
  <w:style w:type="paragraph" w:customStyle="1" w:styleId="1AD86E7E246C49ABBEB047AA16287935">
    <w:name w:val="1AD86E7E246C49ABBEB047AA16287935"/>
  </w:style>
  <w:style w:type="paragraph" w:customStyle="1" w:styleId="CECA2ADECD6B42E3A4DB77B912E98013">
    <w:name w:val="CECA2ADECD6B42E3A4DB77B912E98013"/>
  </w:style>
  <w:style w:type="paragraph" w:customStyle="1" w:styleId="3B42E712067344EC91AE505B806E00E2">
    <w:name w:val="3B42E712067344EC91AE505B806E00E2"/>
  </w:style>
  <w:style w:type="paragraph" w:customStyle="1" w:styleId="BFD9CA14FB7F45788C20F4EE1C432EDC">
    <w:name w:val="BFD9CA14FB7F45788C20F4EE1C432EDC"/>
  </w:style>
  <w:style w:type="paragraph" w:customStyle="1" w:styleId="13C3BB2A5AC0472197641E4BB8BFC022">
    <w:name w:val="13C3BB2A5AC0472197641E4BB8BFC022"/>
  </w:style>
  <w:style w:type="paragraph" w:customStyle="1" w:styleId="AB11BE8C2FB34883ABB101FEA32C7A38">
    <w:name w:val="AB11BE8C2FB34883ABB101FEA32C7A38"/>
  </w:style>
  <w:style w:type="paragraph" w:customStyle="1" w:styleId="315D217C81C64CAEBF0F028E98F69102">
    <w:name w:val="315D217C81C64CAEBF0F028E98F69102"/>
  </w:style>
  <w:style w:type="paragraph" w:customStyle="1" w:styleId="A9401327CE274646BFF9C08CA5B00670">
    <w:name w:val="A9401327CE274646BFF9C08CA5B00670"/>
  </w:style>
  <w:style w:type="paragraph" w:customStyle="1" w:styleId="3F0BFF8D63C246A08CF22FF3C977987C">
    <w:name w:val="3F0BFF8D63C246A08CF22FF3C977987C"/>
  </w:style>
  <w:style w:type="paragraph" w:customStyle="1" w:styleId="E7E4A27E323444DCBEFF974690B1C63A">
    <w:name w:val="E7E4A27E323444DCBEFF974690B1C63A"/>
  </w:style>
  <w:style w:type="paragraph" w:customStyle="1" w:styleId="BBA30509ACA54C15AD28801F793B6316">
    <w:name w:val="BBA30509ACA54C15AD28801F793B6316"/>
  </w:style>
  <w:style w:type="paragraph" w:customStyle="1" w:styleId="1E344DF366674B6280BDDD1DF46D270C">
    <w:name w:val="1E344DF366674B6280BDDD1DF46D270C"/>
  </w:style>
  <w:style w:type="paragraph" w:customStyle="1" w:styleId="427499B136CC4C1EB8D4A987C7536468">
    <w:name w:val="427499B136CC4C1EB8D4A987C7536468"/>
  </w:style>
  <w:style w:type="paragraph" w:customStyle="1" w:styleId="AE79E19687454D54814F836BC0B06F84">
    <w:name w:val="AE79E19687454D54814F836BC0B06F84"/>
  </w:style>
  <w:style w:type="paragraph" w:customStyle="1" w:styleId="DC5E56219AD94757BE742BD5FBBE69FA">
    <w:name w:val="DC5E56219AD94757BE742BD5FBBE69FA"/>
  </w:style>
  <w:style w:type="paragraph" w:customStyle="1" w:styleId="3B20C51821F6486CA69083AB89E429F5">
    <w:name w:val="3B20C51821F6486CA69083AB89E429F5"/>
  </w:style>
  <w:style w:type="paragraph" w:customStyle="1" w:styleId="3047D6DA322D4A2D9082F9ADB0FA65B1">
    <w:name w:val="3047D6DA322D4A2D9082F9ADB0FA65B1"/>
  </w:style>
  <w:style w:type="paragraph" w:customStyle="1" w:styleId="CE587B9C1AE34818BFEE3639A12658D4">
    <w:name w:val="CE587B9C1AE34818BFEE3639A12658D4"/>
  </w:style>
  <w:style w:type="paragraph" w:customStyle="1" w:styleId="226608FD94E3442290B7E9C87529FCB7">
    <w:name w:val="226608FD94E3442290B7E9C87529FCB7"/>
  </w:style>
  <w:style w:type="paragraph" w:customStyle="1" w:styleId="F780543A4CD74752AF4A686219A4B163">
    <w:name w:val="F780543A4CD74752AF4A686219A4B163"/>
  </w:style>
  <w:style w:type="paragraph" w:customStyle="1" w:styleId="89B6BA2DF1944EF9BA485F825F6823F9">
    <w:name w:val="89B6BA2DF1944EF9BA485F825F6823F9"/>
  </w:style>
  <w:style w:type="paragraph" w:customStyle="1" w:styleId="39CB644FDB3148839FD1433DBE59A0FA">
    <w:name w:val="39CB644FDB3148839FD1433DBE59A0FA"/>
  </w:style>
  <w:style w:type="paragraph" w:customStyle="1" w:styleId="2AB9913F71A24906AD9FB0E359C68C57">
    <w:name w:val="2AB9913F71A24906AD9FB0E359C68C57"/>
  </w:style>
  <w:style w:type="paragraph" w:customStyle="1" w:styleId="1B827C32DE7E4812B34C590EBC8872BB">
    <w:name w:val="1B827C32DE7E4812B34C590EBC8872BB"/>
  </w:style>
  <w:style w:type="paragraph" w:customStyle="1" w:styleId="433B72CAFAAE43A78E54C919BFE341BD">
    <w:name w:val="433B72CAFAAE43A78E54C919BFE341BD"/>
  </w:style>
  <w:style w:type="paragraph" w:customStyle="1" w:styleId="34C055824D604A0D9B3295F77216EEDE">
    <w:name w:val="34C055824D604A0D9B3295F77216EEDE"/>
  </w:style>
  <w:style w:type="paragraph" w:customStyle="1" w:styleId="F42E7347100C4786BBE4B9088E2A29C9">
    <w:name w:val="F42E7347100C4786BBE4B9088E2A29C9"/>
  </w:style>
  <w:style w:type="paragraph" w:customStyle="1" w:styleId="637C80A4DADB462BBBCB2DBD823C6E7C">
    <w:name w:val="637C80A4DADB462BBBCB2DBD823C6E7C"/>
  </w:style>
  <w:style w:type="paragraph" w:customStyle="1" w:styleId="2021E4B5E7D1435A87A0BD0C5ED4FF04">
    <w:name w:val="2021E4B5E7D1435A87A0BD0C5ED4FF04"/>
  </w:style>
  <w:style w:type="paragraph" w:customStyle="1" w:styleId="849EF91C754D48388DB47F116777B733">
    <w:name w:val="849EF91C754D48388DB47F116777B733"/>
  </w:style>
  <w:style w:type="paragraph" w:customStyle="1" w:styleId="4EBF91F3B0034EC49DF5B1EA1966E2E4">
    <w:name w:val="4EBF91F3B0034EC49DF5B1EA1966E2E4"/>
  </w:style>
  <w:style w:type="paragraph" w:customStyle="1" w:styleId="864F293DDDF34B9D9A471A7BAB59E7A8">
    <w:name w:val="864F293DDDF34B9D9A471A7BAB59E7A8"/>
  </w:style>
  <w:style w:type="paragraph" w:customStyle="1" w:styleId="F299A8BDF6774CE2A9668B01681A27EA">
    <w:name w:val="F299A8BDF6774CE2A9668B01681A27EA"/>
  </w:style>
  <w:style w:type="paragraph" w:customStyle="1" w:styleId="5C5D04A1860B4ACBB424913CB1F067E8">
    <w:name w:val="5C5D04A1860B4ACBB424913CB1F067E8"/>
  </w:style>
  <w:style w:type="paragraph" w:customStyle="1" w:styleId="A6F5350C5082460FB4A6F90F4F161272">
    <w:name w:val="A6F5350C5082460FB4A6F90F4F161272"/>
  </w:style>
  <w:style w:type="paragraph" w:customStyle="1" w:styleId="0E76E846710D4B2D93D39E5B3798A6C1">
    <w:name w:val="0E76E846710D4B2D93D39E5B3798A6C1"/>
  </w:style>
  <w:style w:type="paragraph" w:customStyle="1" w:styleId="E0282BB37C8B4E4CAF6D66FC4A71934D">
    <w:name w:val="E0282BB37C8B4E4CAF6D66FC4A71934D"/>
  </w:style>
  <w:style w:type="paragraph" w:customStyle="1" w:styleId="FC5F7FEBDA8D4F40B9A86F0C2C9F22F4">
    <w:name w:val="FC5F7FEBDA8D4F40B9A86F0C2C9F22F4"/>
  </w:style>
  <w:style w:type="paragraph" w:customStyle="1" w:styleId="1F450389E7304C58BCF1D04C6F755FF5">
    <w:name w:val="1F450389E7304C58BCF1D04C6F755FF5"/>
  </w:style>
  <w:style w:type="paragraph" w:customStyle="1" w:styleId="0BE24341F55E4D1EAE3A2D18F610CC23">
    <w:name w:val="0BE24341F55E4D1EAE3A2D18F610CC23"/>
  </w:style>
  <w:style w:type="paragraph" w:customStyle="1" w:styleId="6384CAAE63A9435F86FFA987487F49F3">
    <w:name w:val="6384CAAE63A9435F86FFA987487F49F3"/>
  </w:style>
  <w:style w:type="paragraph" w:customStyle="1" w:styleId="592487A818354B91BF71D0DF20843528">
    <w:name w:val="592487A818354B91BF71D0DF20843528"/>
  </w:style>
  <w:style w:type="paragraph" w:customStyle="1" w:styleId="BC39E392507F4411BE6C55A1458F783E">
    <w:name w:val="BC39E392507F4411BE6C55A1458F783E"/>
  </w:style>
  <w:style w:type="paragraph" w:customStyle="1" w:styleId="0568F392E0734833A0605BF12791C182">
    <w:name w:val="0568F392E0734833A0605BF12791C182"/>
  </w:style>
  <w:style w:type="paragraph" w:customStyle="1" w:styleId="3CE85B2BC1F747339741933AE1110B9A">
    <w:name w:val="3CE85B2BC1F747339741933AE1110B9A"/>
  </w:style>
  <w:style w:type="paragraph" w:customStyle="1" w:styleId="66DF14DDA59D4B3BAD4E9E197A81D6C6">
    <w:name w:val="66DF14DDA59D4B3BAD4E9E197A81D6C6"/>
  </w:style>
  <w:style w:type="paragraph" w:customStyle="1" w:styleId="0DC75C2C5BDB49F6A7950EAF074AF450">
    <w:name w:val="0DC75C2C5BDB49F6A7950EAF074AF450"/>
  </w:style>
  <w:style w:type="paragraph" w:customStyle="1" w:styleId="03FE92A310B741CAAC2862DC283A34C3">
    <w:name w:val="03FE92A310B741CAAC2862DC283A34C3"/>
  </w:style>
  <w:style w:type="paragraph" w:customStyle="1" w:styleId="F7BC00898663498ABE3B1C3CF502BEDD">
    <w:name w:val="F7BC00898663498ABE3B1C3CF502BEDD"/>
  </w:style>
  <w:style w:type="paragraph" w:customStyle="1" w:styleId="3FA79FC416D94E0DB537DF9030F27B16">
    <w:name w:val="3FA79FC416D94E0DB537DF9030F27B16"/>
  </w:style>
  <w:style w:type="paragraph" w:customStyle="1" w:styleId="1C453C3FE523418C8EA9056684323502">
    <w:name w:val="1C453C3FE523418C8EA9056684323502"/>
  </w:style>
  <w:style w:type="paragraph" w:customStyle="1" w:styleId="2CF674C4987C495DBCC5F6D2A0705A52">
    <w:name w:val="2CF674C4987C495DBCC5F6D2A0705A52"/>
  </w:style>
  <w:style w:type="paragraph" w:customStyle="1" w:styleId="72AA6BF671B1491891EBC1FA1516CAB0">
    <w:name w:val="72AA6BF671B1491891EBC1FA1516CAB0"/>
  </w:style>
  <w:style w:type="paragraph" w:customStyle="1" w:styleId="8078852FF4004678A762B5079E8C5A32">
    <w:name w:val="8078852FF4004678A762B5079E8C5A32"/>
  </w:style>
  <w:style w:type="paragraph" w:customStyle="1" w:styleId="5BF82E0D0FA043349742895E0FD484DC">
    <w:name w:val="5BF82E0D0FA043349742895E0FD484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94B70EA7A43D59A70A2BED6531B9D">
    <w:name w:val="EDC94B70EA7A43D59A70A2BED6531B9D"/>
  </w:style>
  <w:style w:type="paragraph" w:customStyle="1" w:styleId="DE3850D88582495E8B3CD2A55DEA3833">
    <w:name w:val="DE3850D88582495E8B3CD2A55DEA3833"/>
  </w:style>
  <w:style w:type="paragraph" w:customStyle="1" w:styleId="1AAF1CDA58434196A8365BA0533D7AAC">
    <w:name w:val="1AAF1CDA58434196A8365BA0533D7AAC"/>
  </w:style>
  <w:style w:type="paragraph" w:customStyle="1" w:styleId="45A1915FE9C94445BEE0F7B51E79F51D">
    <w:name w:val="45A1915FE9C94445BEE0F7B51E79F51D"/>
  </w:style>
  <w:style w:type="paragraph" w:customStyle="1" w:styleId="98A38F59BB40416E87A2B4CA2BD4C3C7">
    <w:name w:val="98A38F59BB40416E87A2B4CA2BD4C3C7"/>
  </w:style>
  <w:style w:type="paragraph" w:customStyle="1" w:styleId="6FC98B917B854F489917AEA0DA330F6B">
    <w:name w:val="6FC98B917B854F489917AEA0DA330F6B"/>
  </w:style>
  <w:style w:type="character" w:styleId="Emphasis">
    <w:name w:val="Emphasis"/>
    <w:basedOn w:val="DefaultParagraphFont"/>
    <w:uiPriority w:val="4"/>
    <w:unhideWhenUsed/>
    <w:qFormat/>
    <w:rPr>
      <w:i/>
      <w:iCs/>
    </w:rPr>
  </w:style>
  <w:style w:type="paragraph" w:customStyle="1" w:styleId="F499F17A731A455DB1B8A92BE70C05C2">
    <w:name w:val="F499F17A731A455DB1B8A92BE70C05C2"/>
  </w:style>
  <w:style w:type="paragraph" w:customStyle="1" w:styleId="2F0FB181298746E08E43C9038D610B26">
    <w:name w:val="2F0FB181298746E08E43C9038D610B26"/>
  </w:style>
  <w:style w:type="paragraph" w:customStyle="1" w:styleId="1AD86E7E246C49ABBEB047AA16287935">
    <w:name w:val="1AD86E7E246C49ABBEB047AA16287935"/>
  </w:style>
  <w:style w:type="paragraph" w:customStyle="1" w:styleId="CECA2ADECD6B42E3A4DB77B912E98013">
    <w:name w:val="CECA2ADECD6B42E3A4DB77B912E98013"/>
  </w:style>
  <w:style w:type="paragraph" w:customStyle="1" w:styleId="3B42E712067344EC91AE505B806E00E2">
    <w:name w:val="3B42E712067344EC91AE505B806E00E2"/>
  </w:style>
  <w:style w:type="paragraph" w:customStyle="1" w:styleId="BFD9CA14FB7F45788C20F4EE1C432EDC">
    <w:name w:val="BFD9CA14FB7F45788C20F4EE1C432EDC"/>
  </w:style>
  <w:style w:type="paragraph" w:customStyle="1" w:styleId="13C3BB2A5AC0472197641E4BB8BFC022">
    <w:name w:val="13C3BB2A5AC0472197641E4BB8BFC022"/>
  </w:style>
  <w:style w:type="paragraph" w:customStyle="1" w:styleId="AB11BE8C2FB34883ABB101FEA32C7A38">
    <w:name w:val="AB11BE8C2FB34883ABB101FEA32C7A38"/>
  </w:style>
  <w:style w:type="paragraph" w:customStyle="1" w:styleId="315D217C81C64CAEBF0F028E98F69102">
    <w:name w:val="315D217C81C64CAEBF0F028E98F69102"/>
  </w:style>
  <w:style w:type="paragraph" w:customStyle="1" w:styleId="A9401327CE274646BFF9C08CA5B00670">
    <w:name w:val="A9401327CE274646BFF9C08CA5B00670"/>
  </w:style>
  <w:style w:type="paragraph" w:customStyle="1" w:styleId="3F0BFF8D63C246A08CF22FF3C977987C">
    <w:name w:val="3F0BFF8D63C246A08CF22FF3C977987C"/>
  </w:style>
  <w:style w:type="paragraph" w:customStyle="1" w:styleId="E7E4A27E323444DCBEFF974690B1C63A">
    <w:name w:val="E7E4A27E323444DCBEFF974690B1C63A"/>
  </w:style>
  <w:style w:type="paragraph" w:customStyle="1" w:styleId="BBA30509ACA54C15AD28801F793B6316">
    <w:name w:val="BBA30509ACA54C15AD28801F793B6316"/>
  </w:style>
  <w:style w:type="paragraph" w:customStyle="1" w:styleId="1E344DF366674B6280BDDD1DF46D270C">
    <w:name w:val="1E344DF366674B6280BDDD1DF46D270C"/>
  </w:style>
  <w:style w:type="paragraph" w:customStyle="1" w:styleId="427499B136CC4C1EB8D4A987C7536468">
    <w:name w:val="427499B136CC4C1EB8D4A987C7536468"/>
  </w:style>
  <w:style w:type="paragraph" w:customStyle="1" w:styleId="AE79E19687454D54814F836BC0B06F84">
    <w:name w:val="AE79E19687454D54814F836BC0B06F84"/>
  </w:style>
  <w:style w:type="paragraph" w:customStyle="1" w:styleId="DC5E56219AD94757BE742BD5FBBE69FA">
    <w:name w:val="DC5E56219AD94757BE742BD5FBBE69FA"/>
  </w:style>
  <w:style w:type="paragraph" w:customStyle="1" w:styleId="3B20C51821F6486CA69083AB89E429F5">
    <w:name w:val="3B20C51821F6486CA69083AB89E429F5"/>
  </w:style>
  <w:style w:type="paragraph" w:customStyle="1" w:styleId="3047D6DA322D4A2D9082F9ADB0FA65B1">
    <w:name w:val="3047D6DA322D4A2D9082F9ADB0FA65B1"/>
  </w:style>
  <w:style w:type="paragraph" w:customStyle="1" w:styleId="CE587B9C1AE34818BFEE3639A12658D4">
    <w:name w:val="CE587B9C1AE34818BFEE3639A12658D4"/>
  </w:style>
  <w:style w:type="paragraph" w:customStyle="1" w:styleId="226608FD94E3442290B7E9C87529FCB7">
    <w:name w:val="226608FD94E3442290B7E9C87529FCB7"/>
  </w:style>
  <w:style w:type="paragraph" w:customStyle="1" w:styleId="F780543A4CD74752AF4A686219A4B163">
    <w:name w:val="F780543A4CD74752AF4A686219A4B163"/>
  </w:style>
  <w:style w:type="paragraph" w:customStyle="1" w:styleId="89B6BA2DF1944EF9BA485F825F6823F9">
    <w:name w:val="89B6BA2DF1944EF9BA485F825F6823F9"/>
  </w:style>
  <w:style w:type="paragraph" w:customStyle="1" w:styleId="39CB644FDB3148839FD1433DBE59A0FA">
    <w:name w:val="39CB644FDB3148839FD1433DBE59A0FA"/>
  </w:style>
  <w:style w:type="paragraph" w:customStyle="1" w:styleId="2AB9913F71A24906AD9FB0E359C68C57">
    <w:name w:val="2AB9913F71A24906AD9FB0E359C68C57"/>
  </w:style>
  <w:style w:type="paragraph" w:customStyle="1" w:styleId="1B827C32DE7E4812B34C590EBC8872BB">
    <w:name w:val="1B827C32DE7E4812B34C590EBC8872BB"/>
  </w:style>
  <w:style w:type="paragraph" w:customStyle="1" w:styleId="433B72CAFAAE43A78E54C919BFE341BD">
    <w:name w:val="433B72CAFAAE43A78E54C919BFE341BD"/>
  </w:style>
  <w:style w:type="paragraph" w:customStyle="1" w:styleId="34C055824D604A0D9B3295F77216EEDE">
    <w:name w:val="34C055824D604A0D9B3295F77216EEDE"/>
  </w:style>
  <w:style w:type="paragraph" w:customStyle="1" w:styleId="F42E7347100C4786BBE4B9088E2A29C9">
    <w:name w:val="F42E7347100C4786BBE4B9088E2A29C9"/>
  </w:style>
  <w:style w:type="paragraph" w:customStyle="1" w:styleId="637C80A4DADB462BBBCB2DBD823C6E7C">
    <w:name w:val="637C80A4DADB462BBBCB2DBD823C6E7C"/>
  </w:style>
  <w:style w:type="paragraph" w:customStyle="1" w:styleId="2021E4B5E7D1435A87A0BD0C5ED4FF04">
    <w:name w:val="2021E4B5E7D1435A87A0BD0C5ED4FF04"/>
  </w:style>
  <w:style w:type="paragraph" w:customStyle="1" w:styleId="849EF91C754D48388DB47F116777B733">
    <w:name w:val="849EF91C754D48388DB47F116777B733"/>
  </w:style>
  <w:style w:type="paragraph" w:customStyle="1" w:styleId="4EBF91F3B0034EC49DF5B1EA1966E2E4">
    <w:name w:val="4EBF91F3B0034EC49DF5B1EA1966E2E4"/>
  </w:style>
  <w:style w:type="paragraph" w:customStyle="1" w:styleId="864F293DDDF34B9D9A471A7BAB59E7A8">
    <w:name w:val="864F293DDDF34B9D9A471A7BAB59E7A8"/>
  </w:style>
  <w:style w:type="paragraph" w:customStyle="1" w:styleId="F299A8BDF6774CE2A9668B01681A27EA">
    <w:name w:val="F299A8BDF6774CE2A9668B01681A27EA"/>
  </w:style>
  <w:style w:type="paragraph" w:customStyle="1" w:styleId="5C5D04A1860B4ACBB424913CB1F067E8">
    <w:name w:val="5C5D04A1860B4ACBB424913CB1F067E8"/>
  </w:style>
  <w:style w:type="paragraph" w:customStyle="1" w:styleId="A6F5350C5082460FB4A6F90F4F161272">
    <w:name w:val="A6F5350C5082460FB4A6F90F4F161272"/>
  </w:style>
  <w:style w:type="paragraph" w:customStyle="1" w:styleId="0E76E846710D4B2D93D39E5B3798A6C1">
    <w:name w:val="0E76E846710D4B2D93D39E5B3798A6C1"/>
  </w:style>
  <w:style w:type="paragraph" w:customStyle="1" w:styleId="E0282BB37C8B4E4CAF6D66FC4A71934D">
    <w:name w:val="E0282BB37C8B4E4CAF6D66FC4A71934D"/>
  </w:style>
  <w:style w:type="paragraph" w:customStyle="1" w:styleId="FC5F7FEBDA8D4F40B9A86F0C2C9F22F4">
    <w:name w:val="FC5F7FEBDA8D4F40B9A86F0C2C9F22F4"/>
  </w:style>
  <w:style w:type="paragraph" w:customStyle="1" w:styleId="1F450389E7304C58BCF1D04C6F755FF5">
    <w:name w:val="1F450389E7304C58BCF1D04C6F755FF5"/>
  </w:style>
  <w:style w:type="paragraph" w:customStyle="1" w:styleId="0BE24341F55E4D1EAE3A2D18F610CC23">
    <w:name w:val="0BE24341F55E4D1EAE3A2D18F610CC23"/>
  </w:style>
  <w:style w:type="paragraph" w:customStyle="1" w:styleId="6384CAAE63A9435F86FFA987487F49F3">
    <w:name w:val="6384CAAE63A9435F86FFA987487F49F3"/>
  </w:style>
  <w:style w:type="paragraph" w:customStyle="1" w:styleId="592487A818354B91BF71D0DF20843528">
    <w:name w:val="592487A818354B91BF71D0DF20843528"/>
  </w:style>
  <w:style w:type="paragraph" w:customStyle="1" w:styleId="BC39E392507F4411BE6C55A1458F783E">
    <w:name w:val="BC39E392507F4411BE6C55A1458F783E"/>
  </w:style>
  <w:style w:type="paragraph" w:customStyle="1" w:styleId="0568F392E0734833A0605BF12791C182">
    <w:name w:val="0568F392E0734833A0605BF12791C182"/>
  </w:style>
  <w:style w:type="paragraph" w:customStyle="1" w:styleId="3CE85B2BC1F747339741933AE1110B9A">
    <w:name w:val="3CE85B2BC1F747339741933AE1110B9A"/>
  </w:style>
  <w:style w:type="paragraph" w:customStyle="1" w:styleId="66DF14DDA59D4B3BAD4E9E197A81D6C6">
    <w:name w:val="66DF14DDA59D4B3BAD4E9E197A81D6C6"/>
  </w:style>
  <w:style w:type="paragraph" w:customStyle="1" w:styleId="0DC75C2C5BDB49F6A7950EAF074AF450">
    <w:name w:val="0DC75C2C5BDB49F6A7950EAF074AF450"/>
  </w:style>
  <w:style w:type="paragraph" w:customStyle="1" w:styleId="03FE92A310B741CAAC2862DC283A34C3">
    <w:name w:val="03FE92A310B741CAAC2862DC283A34C3"/>
  </w:style>
  <w:style w:type="paragraph" w:customStyle="1" w:styleId="F7BC00898663498ABE3B1C3CF502BEDD">
    <w:name w:val="F7BC00898663498ABE3B1C3CF502BEDD"/>
  </w:style>
  <w:style w:type="paragraph" w:customStyle="1" w:styleId="3FA79FC416D94E0DB537DF9030F27B16">
    <w:name w:val="3FA79FC416D94E0DB537DF9030F27B16"/>
  </w:style>
  <w:style w:type="paragraph" w:customStyle="1" w:styleId="1C453C3FE523418C8EA9056684323502">
    <w:name w:val="1C453C3FE523418C8EA9056684323502"/>
  </w:style>
  <w:style w:type="paragraph" w:customStyle="1" w:styleId="2CF674C4987C495DBCC5F6D2A0705A52">
    <w:name w:val="2CF674C4987C495DBCC5F6D2A0705A52"/>
  </w:style>
  <w:style w:type="paragraph" w:customStyle="1" w:styleId="72AA6BF671B1491891EBC1FA1516CAB0">
    <w:name w:val="72AA6BF671B1491891EBC1FA1516CAB0"/>
  </w:style>
  <w:style w:type="paragraph" w:customStyle="1" w:styleId="8078852FF4004678A762B5079E8C5A32">
    <w:name w:val="8078852FF4004678A762B5079E8C5A32"/>
  </w:style>
  <w:style w:type="paragraph" w:customStyle="1" w:styleId="5BF82E0D0FA043349742895E0FD484DC">
    <w:name w:val="5BF82E0D0FA043349742895E0FD48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CFCFC"/>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4D408-09ED-40D6-A2A0-A5BF8198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6</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Sairam Soundararajan</dc:creator>
  <cp:lastModifiedBy>Sairam Soundararajan</cp:lastModifiedBy>
  <cp:revision>2</cp:revision>
  <dcterms:created xsi:type="dcterms:W3CDTF">2022-05-11T01:44:00Z</dcterms:created>
  <dcterms:modified xsi:type="dcterms:W3CDTF">2022-05-11T01:44:00Z</dcterms:modified>
</cp:coreProperties>
</file>