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2B3C3" w14:textId="2545A49B" w:rsidR="00E81978" w:rsidRPr="00115910" w:rsidRDefault="00115910">
      <w:pPr>
        <w:pStyle w:val="Title"/>
      </w:pPr>
      <w:sdt>
        <w:sdtPr>
          <w:rPr>
            <w:rStyle w:val="SectionTitle"/>
          </w:rPr>
          <w:alias w:val="Title:"/>
          <w:tag w:val="Title:"/>
          <w:id w:val="726351117"/>
          <w:placeholder>
            <w:docPart w:val="CD8A8CB272104363B68341295BD3050A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Content>
          <w:r w:rsidRPr="00115910">
            <w:rPr>
              <w:rStyle w:val="SectionTitle"/>
            </w:rPr>
            <w:t xml:space="preserve">Final Project Test </w:t>
          </w:r>
          <w:r w:rsidR="000E551C">
            <w:rPr>
              <w:rStyle w:val="SectionTitle"/>
            </w:rPr>
            <w:t>2</w:t>
          </w:r>
        </w:sdtContent>
      </w:sdt>
    </w:p>
    <w:p w14:paraId="60072E0F" w14:textId="67F7AFCB" w:rsidR="00B823AA" w:rsidRDefault="00115910" w:rsidP="00B823AA">
      <w:pPr>
        <w:pStyle w:val="Title2"/>
      </w:pPr>
      <w:r>
        <w:t>Sairam Soundararajan</w:t>
      </w:r>
    </w:p>
    <w:p w14:paraId="471ED969" w14:textId="77777777" w:rsidR="00115910" w:rsidRDefault="00115910" w:rsidP="00115910">
      <w:pPr>
        <w:pStyle w:val="Title2"/>
      </w:pPr>
      <w:r>
        <w:t>CMSC412: Operating Systems</w:t>
      </w:r>
    </w:p>
    <w:p w14:paraId="0E7ED6B6" w14:textId="03424AE7" w:rsidR="00E81978" w:rsidRDefault="00115910" w:rsidP="00115910">
      <w:pPr>
        <w:pStyle w:val="Title2"/>
      </w:pPr>
      <w:r>
        <w:t>University of Maryland Global Campus</w:t>
      </w:r>
    </w:p>
    <w:p w14:paraId="214022C3" w14:textId="34825814" w:rsidR="00115910" w:rsidRDefault="00115910" w:rsidP="00115910">
      <w:pPr>
        <w:pStyle w:val="Title2"/>
      </w:pPr>
    </w:p>
    <w:p w14:paraId="0779BB74" w14:textId="64190FDB" w:rsidR="00115910" w:rsidRDefault="00115910" w:rsidP="00115910">
      <w:pPr>
        <w:pStyle w:val="Title2"/>
      </w:pPr>
    </w:p>
    <w:p w14:paraId="30821FAC" w14:textId="0B05DE88" w:rsidR="00115910" w:rsidRDefault="00115910" w:rsidP="00115910">
      <w:pPr>
        <w:pStyle w:val="Title2"/>
      </w:pPr>
    </w:p>
    <w:p w14:paraId="7B36C119" w14:textId="7E9AD709" w:rsidR="00115910" w:rsidRDefault="00115910" w:rsidP="00115910">
      <w:pPr>
        <w:pStyle w:val="Title2"/>
      </w:pPr>
    </w:p>
    <w:p w14:paraId="15387752" w14:textId="324652CA" w:rsidR="00115910" w:rsidRDefault="00115910" w:rsidP="00115910">
      <w:pPr>
        <w:pStyle w:val="Title2"/>
      </w:pPr>
    </w:p>
    <w:p w14:paraId="4EE2EC98" w14:textId="729B5B8E" w:rsidR="00115910" w:rsidRDefault="00115910" w:rsidP="00115910">
      <w:pPr>
        <w:pStyle w:val="Title2"/>
      </w:pPr>
    </w:p>
    <w:p w14:paraId="4D145CB5" w14:textId="21356AFD" w:rsidR="00115910" w:rsidRDefault="00115910" w:rsidP="00115910">
      <w:pPr>
        <w:pStyle w:val="Title2"/>
      </w:pPr>
    </w:p>
    <w:p w14:paraId="19564095" w14:textId="1CF85159" w:rsidR="00115910" w:rsidRDefault="00115910" w:rsidP="00115910">
      <w:pPr>
        <w:pStyle w:val="Title2"/>
      </w:pPr>
    </w:p>
    <w:p w14:paraId="7D55862A" w14:textId="5508FA5C" w:rsidR="00115910" w:rsidRDefault="00115910" w:rsidP="00115910">
      <w:pPr>
        <w:pStyle w:val="Title2"/>
      </w:pPr>
    </w:p>
    <w:p w14:paraId="54797410" w14:textId="52665F15" w:rsidR="00115910" w:rsidRDefault="00115910" w:rsidP="00115910">
      <w:pPr>
        <w:pStyle w:val="Title2"/>
      </w:pPr>
    </w:p>
    <w:p w14:paraId="3C5A773B" w14:textId="759CDAA9" w:rsidR="00115910" w:rsidRDefault="00115910" w:rsidP="00115910">
      <w:pPr>
        <w:pStyle w:val="Title2"/>
      </w:pPr>
    </w:p>
    <w:p w14:paraId="1D7D897F" w14:textId="7410899A" w:rsidR="00115910" w:rsidRDefault="00115910" w:rsidP="00115910">
      <w:pPr>
        <w:pStyle w:val="Title2"/>
      </w:pPr>
    </w:p>
    <w:p w14:paraId="397BC930" w14:textId="5CE2142C" w:rsidR="00115910" w:rsidRDefault="00115910" w:rsidP="00115910">
      <w:pPr>
        <w:pStyle w:val="Title2"/>
      </w:pPr>
    </w:p>
    <w:p w14:paraId="682CBEBD" w14:textId="179E41F0" w:rsidR="00115910" w:rsidRDefault="00115910" w:rsidP="00115910">
      <w:pPr>
        <w:pStyle w:val="Title2"/>
      </w:pPr>
    </w:p>
    <w:p w14:paraId="2D544F88" w14:textId="167BE8DA" w:rsidR="00115910" w:rsidRDefault="00115910" w:rsidP="00115910">
      <w:pPr>
        <w:pStyle w:val="Title2"/>
      </w:pPr>
    </w:p>
    <w:p w14:paraId="2AA0C1DF" w14:textId="37C1DC70" w:rsidR="00115910" w:rsidRDefault="00115910" w:rsidP="00115910">
      <w:pPr>
        <w:pStyle w:val="Title2"/>
      </w:pPr>
      <w:r>
        <w:lastRenderedPageBreak/>
        <w:t>FIFO Algorithm:</w:t>
      </w:r>
    </w:p>
    <w:p w14:paraId="23329593" w14:textId="2FDF8628" w:rsidR="00115910" w:rsidRDefault="000E551C" w:rsidP="00115910">
      <w:pPr>
        <w:pStyle w:val="Title2"/>
        <w:jc w:val="left"/>
      </w:pPr>
      <w:r>
        <w:rPr>
          <w:noProof/>
        </w:rPr>
        <w:drawing>
          <wp:inline distT="0" distB="0" distL="0" distR="0" wp14:anchorId="5979A9F1" wp14:editId="520FDFE3">
            <wp:extent cx="2946112" cy="2880360"/>
            <wp:effectExtent l="0" t="0" r="698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0061" cy="2913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06D005" wp14:editId="258554CE">
            <wp:extent cx="2916936" cy="28829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240" cy="2893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A742A" w14:textId="5D2B8F98" w:rsidR="000E551C" w:rsidRDefault="000E551C" w:rsidP="00115910">
      <w:pPr>
        <w:pStyle w:val="Title2"/>
        <w:jc w:val="left"/>
      </w:pPr>
      <w:r>
        <w:rPr>
          <w:noProof/>
        </w:rPr>
        <w:drawing>
          <wp:inline distT="0" distB="0" distL="0" distR="0" wp14:anchorId="34CFCC97" wp14:editId="4727179D">
            <wp:extent cx="2788920" cy="3102610"/>
            <wp:effectExtent l="0" t="0" r="0" b="254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1707" cy="3105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328BB6" wp14:editId="504D59FA">
            <wp:extent cx="2816352" cy="3489499"/>
            <wp:effectExtent l="0" t="0" r="317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6486" cy="3502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1407FD" w14:textId="77777777" w:rsidR="000E551C" w:rsidRDefault="000E551C" w:rsidP="00115910">
      <w:pPr>
        <w:pStyle w:val="Title2"/>
        <w:jc w:val="left"/>
      </w:pPr>
    </w:p>
    <w:p w14:paraId="439BA819" w14:textId="35FB03C3" w:rsidR="00115910" w:rsidRDefault="00115910" w:rsidP="00115910">
      <w:pPr>
        <w:pStyle w:val="Title2"/>
        <w:jc w:val="left"/>
      </w:pPr>
    </w:p>
    <w:p w14:paraId="419D9657" w14:textId="79CC0E7A" w:rsidR="00115910" w:rsidRDefault="00115910" w:rsidP="00115910">
      <w:pPr>
        <w:pStyle w:val="Title2"/>
        <w:jc w:val="left"/>
      </w:pPr>
    </w:p>
    <w:p w14:paraId="3F88A116" w14:textId="5ECE7075" w:rsidR="00115910" w:rsidRDefault="00115910" w:rsidP="00115910">
      <w:pPr>
        <w:pStyle w:val="Title2"/>
      </w:pPr>
      <w:r>
        <w:lastRenderedPageBreak/>
        <w:t>Optical Algorithm:</w:t>
      </w:r>
    </w:p>
    <w:p w14:paraId="4814E5B6" w14:textId="63D51808" w:rsidR="00115910" w:rsidRDefault="000E551C" w:rsidP="00115910">
      <w:pPr>
        <w:pStyle w:val="Title2"/>
        <w:jc w:val="left"/>
      </w:pPr>
      <w:r>
        <w:rPr>
          <w:noProof/>
        </w:rPr>
        <w:drawing>
          <wp:inline distT="0" distB="0" distL="0" distR="0" wp14:anchorId="3C192D49" wp14:editId="75FF86B3">
            <wp:extent cx="3090672" cy="2858161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1385" cy="2868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4FCBF2" wp14:editId="111EC0BF">
            <wp:extent cx="2788920" cy="3107176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241" cy="3119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07D10A" w14:textId="6D8C9F1A" w:rsidR="000E551C" w:rsidRDefault="000E551C" w:rsidP="00115910">
      <w:pPr>
        <w:pStyle w:val="Title2"/>
        <w:jc w:val="left"/>
      </w:pPr>
      <w:r>
        <w:rPr>
          <w:noProof/>
        </w:rPr>
        <w:drawing>
          <wp:inline distT="0" distB="0" distL="0" distR="0" wp14:anchorId="37F7FC4C" wp14:editId="1455AA1F">
            <wp:extent cx="2755507" cy="3063240"/>
            <wp:effectExtent l="0" t="0" r="6985" b="381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9327" cy="3067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D85FA2" wp14:editId="2B665629">
            <wp:extent cx="2888608" cy="3511296"/>
            <wp:effectExtent l="0" t="0" r="762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311" cy="351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F34930" w14:textId="19BC5EB3" w:rsidR="00115910" w:rsidRDefault="00115910" w:rsidP="00115910">
      <w:pPr>
        <w:pStyle w:val="Title2"/>
        <w:jc w:val="left"/>
      </w:pPr>
    </w:p>
    <w:p w14:paraId="190C83C7" w14:textId="6A89C441" w:rsidR="00115910" w:rsidRDefault="00115910" w:rsidP="00115910">
      <w:pPr>
        <w:pStyle w:val="Title2"/>
        <w:jc w:val="left"/>
      </w:pPr>
    </w:p>
    <w:p w14:paraId="08A16344" w14:textId="77777777" w:rsidR="000E551C" w:rsidRDefault="000E551C" w:rsidP="00462DAF">
      <w:pPr>
        <w:pStyle w:val="Title2"/>
      </w:pPr>
    </w:p>
    <w:p w14:paraId="6C6474C9" w14:textId="10041B8B" w:rsidR="00462DAF" w:rsidRDefault="00462DAF" w:rsidP="00462DAF">
      <w:pPr>
        <w:pStyle w:val="Title2"/>
      </w:pPr>
      <w:r>
        <w:lastRenderedPageBreak/>
        <w:t>LRU Algorithm:</w:t>
      </w:r>
    </w:p>
    <w:p w14:paraId="3BD154C4" w14:textId="1B64A106" w:rsidR="00462DAF" w:rsidRDefault="000E551C" w:rsidP="00462DAF">
      <w:pPr>
        <w:pStyle w:val="Title2"/>
        <w:jc w:val="left"/>
      </w:pPr>
      <w:r>
        <w:rPr>
          <w:noProof/>
        </w:rPr>
        <w:drawing>
          <wp:inline distT="0" distB="0" distL="0" distR="0" wp14:anchorId="08B47781" wp14:editId="38440221">
            <wp:extent cx="3145536" cy="2952587"/>
            <wp:effectExtent l="0" t="0" r="0" b="63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6838" cy="2981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0B3C73" wp14:editId="165B8A14">
            <wp:extent cx="2660904" cy="2963175"/>
            <wp:effectExtent l="0" t="0" r="6350" b="889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9890" cy="2973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CCB8E5" w14:textId="3488383B" w:rsidR="00462DAF" w:rsidRDefault="000E551C" w:rsidP="00462DAF">
      <w:pPr>
        <w:pStyle w:val="Title2"/>
        <w:jc w:val="left"/>
      </w:pPr>
      <w:r>
        <w:rPr>
          <w:noProof/>
        </w:rPr>
        <w:drawing>
          <wp:inline distT="0" distB="0" distL="0" distR="0" wp14:anchorId="4EFB62C9" wp14:editId="7EFEBA46">
            <wp:extent cx="2841296" cy="3172968"/>
            <wp:effectExtent l="0" t="0" r="0" b="889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877" cy="3180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03617">
        <w:rPr>
          <w:noProof/>
        </w:rPr>
        <w:drawing>
          <wp:inline distT="0" distB="0" distL="0" distR="0" wp14:anchorId="31FB6D19" wp14:editId="20A0F5D3">
            <wp:extent cx="3044952" cy="3660908"/>
            <wp:effectExtent l="0" t="0" r="317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244" cy="3664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CD833" w14:textId="11FEE3A3" w:rsidR="00462DAF" w:rsidRDefault="00462DAF" w:rsidP="00462DAF">
      <w:pPr>
        <w:pStyle w:val="Title2"/>
        <w:jc w:val="left"/>
      </w:pPr>
    </w:p>
    <w:p w14:paraId="7A6FA626" w14:textId="2845FA04" w:rsidR="00462DAF" w:rsidRDefault="00462DAF" w:rsidP="00462DAF">
      <w:pPr>
        <w:pStyle w:val="Title2"/>
        <w:jc w:val="left"/>
      </w:pPr>
    </w:p>
    <w:p w14:paraId="1F9528D2" w14:textId="384BD110" w:rsidR="00462DAF" w:rsidRDefault="00462DAF" w:rsidP="00462DAF">
      <w:pPr>
        <w:pStyle w:val="Title2"/>
        <w:jc w:val="left"/>
      </w:pPr>
    </w:p>
    <w:p w14:paraId="1C1D5934" w14:textId="1BEF359A" w:rsidR="00462DAF" w:rsidRDefault="00462DAF" w:rsidP="00462DAF">
      <w:pPr>
        <w:pStyle w:val="Title2"/>
      </w:pPr>
      <w:r>
        <w:lastRenderedPageBreak/>
        <w:t>LFU Algorithm:</w:t>
      </w:r>
    </w:p>
    <w:p w14:paraId="42E8093F" w14:textId="2F580901" w:rsidR="00462DAF" w:rsidRDefault="00603617" w:rsidP="00462DAF">
      <w:pPr>
        <w:pStyle w:val="Title2"/>
        <w:jc w:val="left"/>
      </w:pPr>
      <w:r>
        <w:rPr>
          <w:noProof/>
        </w:rPr>
        <w:drawing>
          <wp:inline distT="0" distB="0" distL="0" distR="0" wp14:anchorId="0121CE41" wp14:editId="19848D8D">
            <wp:extent cx="3128021" cy="2843784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7214" cy="2852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77E50A" wp14:editId="5E7DEA9E">
            <wp:extent cx="2770632" cy="3080771"/>
            <wp:effectExtent l="0" t="0" r="0" b="571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18" cy="3092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591F6" w14:textId="4E448302" w:rsidR="00963FE9" w:rsidRDefault="00603617" w:rsidP="00462DAF">
      <w:pPr>
        <w:pStyle w:val="Title2"/>
        <w:jc w:val="left"/>
      </w:pPr>
      <w:r>
        <w:rPr>
          <w:noProof/>
        </w:rPr>
        <w:drawing>
          <wp:inline distT="0" distB="0" distL="0" distR="0" wp14:anchorId="4095103E" wp14:editId="4B0917FC">
            <wp:extent cx="2852928" cy="3165927"/>
            <wp:effectExtent l="0" t="0" r="508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097" cy="3168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413749" wp14:editId="3EBA1F22">
            <wp:extent cx="3081528" cy="3765347"/>
            <wp:effectExtent l="0" t="0" r="5080" b="698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592" cy="3771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63FE9">
      <w:headerReference w:type="default" r:id="rId25"/>
      <w:headerReference w:type="first" r:id="rId26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3B3AD6" w14:textId="77777777" w:rsidR="00115910" w:rsidRDefault="00115910">
      <w:pPr>
        <w:spacing w:line="240" w:lineRule="auto"/>
      </w:pPr>
      <w:r>
        <w:separator/>
      </w:r>
    </w:p>
    <w:p w14:paraId="3E4CE169" w14:textId="77777777" w:rsidR="00115910" w:rsidRDefault="00115910"/>
  </w:endnote>
  <w:endnote w:type="continuationSeparator" w:id="0">
    <w:p w14:paraId="3B3E20F9" w14:textId="77777777" w:rsidR="00115910" w:rsidRDefault="00115910">
      <w:pPr>
        <w:spacing w:line="240" w:lineRule="auto"/>
      </w:pPr>
      <w:r>
        <w:continuationSeparator/>
      </w:r>
    </w:p>
    <w:p w14:paraId="5983CB45" w14:textId="77777777" w:rsidR="00115910" w:rsidRDefault="0011591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FC2DC4" w14:textId="77777777" w:rsidR="00115910" w:rsidRDefault="00115910">
      <w:pPr>
        <w:spacing w:line="240" w:lineRule="auto"/>
      </w:pPr>
      <w:r>
        <w:separator/>
      </w:r>
    </w:p>
    <w:p w14:paraId="6C748DD8" w14:textId="77777777" w:rsidR="00115910" w:rsidRDefault="00115910"/>
  </w:footnote>
  <w:footnote w:type="continuationSeparator" w:id="0">
    <w:p w14:paraId="1AFB2CC9" w14:textId="77777777" w:rsidR="00115910" w:rsidRDefault="00115910">
      <w:pPr>
        <w:spacing w:line="240" w:lineRule="auto"/>
      </w:pPr>
      <w:r>
        <w:continuationSeparator/>
      </w:r>
    </w:p>
    <w:p w14:paraId="30F1E234" w14:textId="77777777" w:rsidR="00115910" w:rsidRDefault="0011591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EFDF1F" w14:textId="6BF86CFB" w:rsidR="00E81978" w:rsidRDefault="00603617">
    <w:pPr>
      <w:pStyle w:val="Header"/>
    </w:pPr>
    <w:sdt>
      <w:sdtPr>
        <w:rPr>
          <w:rStyle w:val="Strong"/>
        </w:rPr>
        <w:alias w:val="Running head"/>
        <w:tag w:val=""/>
        <w:id w:val="12739865"/>
        <w:placeholder>
          <w:docPart w:val="1B670F2A58B04D85B939129B32384F66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DefaultParagraphFont"/>
          <w:caps w:val="0"/>
        </w:rPr>
      </w:sdtEndPr>
      <w:sdtContent>
        <w:r w:rsidR="000E551C">
          <w:rPr>
            <w:rStyle w:val="Strong"/>
          </w:rPr>
          <w:t>Final Project Test 2</w:t>
        </w:r>
      </w:sdtContent>
    </w:sdt>
    <w:r w:rsidR="005D3A03">
      <w:rPr>
        <w:rStyle w:val="Strong"/>
      </w:rPr>
      <w:ptab w:relativeTo="margin" w:alignment="right" w:leader="none"/>
    </w:r>
    <w:r w:rsidR="005D3A03">
      <w:rPr>
        <w:rStyle w:val="Strong"/>
      </w:rPr>
      <w:fldChar w:fldCharType="begin"/>
    </w:r>
    <w:r w:rsidR="005D3A03">
      <w:rPr>
        <w:rStyle w:val="Strong"/>
      </w:rPr>
      <w:instrText xml:space="preserve"> PAGE   \* MERGEFORMAT </w:instrText>
    </w:r>
    <w:r w:rsidR="005D3A03">
      <w:rPr>
        <w:rStyle w:val="Strong"/>
      </w:rPr>
      <w:fldChar w:fldCharType="separate"/>
    </w:r>
    <w:r w:rsidR="000D3F41">
      <w:rPr>
        <w:rStyle w:val="Strong"/>
        <w:noProof/>
      </w:rPr>
      <w:t>8</w:t>
    </w:r>
    <w:r w:rsidR="005D3A03">
      <w:rPr>
        <w:rStyle w:val="Strong"/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FBFA9E" w14:textId="61A461C6" w:rsidR="00E81978" w:rsidRDefault="005D3A03">
    <w:pPr>
      <w:pStyle w:val="Header"/>
      <w:rPr>
        <w:rStyle w:val="Strong"/>
      </w:rPr>
    </w:pPr>
    <w:r>
      <w:t xml:space="preserve">Running head: </w:t>
    </w:r>
    <w:sdt>
      <w:sdtPr>
        <w:rPr>
          <w:rStyle w:val="Strong"/>
          <w:caps w:val="0"/>
        </w:rPr>
        <w:alias w:val="Running head"/>
        <w:tag w:val=""/>
        <w:id w:val="-696842620"/>
        <w:placeholder>
          <w:docPart w:val="9AAB682A3E3F4A10AE7D53708E28BC3A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DefaultParagraphFont"/>
          <w:caps/>
        </w:rPr>
      </w:sdtEndPr>
      <w:sdtContent>
        <w:r w:rsidR="00115910" w:rsidRPr="00115910">
          <w:rPr>
            <w:rStyle w:val="Strong"/>
            <w:caps w:val="0"/>
          </w:rPr>
          <w:t xml:space="preserve">Final Project Test </w:t>
        </w:r>
        <w:r w:rsidR="000E551C">
          <w:rPr>
            <w:rStyle w:val="Strong"/>
            <w:caps w:val="0"/>
          </w:rPr>
          <w:t>2</w:t>
        </w:r>
      </w:sdtContent>
    </w:sdt>
    <w:r>
      <w:rPr>
        <w:rStyle w:val="Strong"/>
      </w:rPr>
      <w:ptab w:relativeTo="margin" w:alignment="right" w:leader="none"/>
    </w:r>
    <w:r w:rsidR="00115910" w:rsidRPr="00115910">
      <w:rPr>
        <w:rStyle w:val="Strong"/>
        <w:caps w:val="0"/>
      </w:rPr>
      <w:t>Soundararajan</w:t>
    </w:r>
    <w:r>
      <w:rPr>
        <w:rStyle w:val="Strong"/>
      </w:rPr>
      <w:fldChar w:fldCharType="begin"/>
    </w:r>
    <w:r>
      <w:rPr>
        <w:rStyle w:val="Strong"/>
      </w:rPr>
      <w:instrText xml:space="preserve"> PAGE   \* MERGEFORMAT </w:instrText>
    </w:r>
    <w:r>
      <w:rPr>
        <w:rStyle w:val="Strong"/>
      </w:rPr>
      <w:fldChar w:fldCharType="separate"/>
    </w:r>
    <w:r w:rsidR="000D3F41">
      <w:rPr>
        <w:rStyle w:val="Strong"/>
        <w:noProof/>
      </w:rPr>
      <w:t>1</w:t>
    </w:r>
    <w:r>
      <w:rPr>
        <w:rStyle w:val="Strong"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4A5A1099"/>
    <w:multiLevelType w:val="multilevel"/>
    <w:tmpl w:val="4268E1E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54B27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6D70205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727374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522470864">
    <w:abstractNumId w:val="9"/>
  </w:num>
  <w:num w:numId="2" w16cid:durableId="962734304">
    <w:abstractNumId w:val="7"/>
  </w:num>
  <w:num w:numId="3" w16cid:durableId="914707270">
    <w:abstractNumId w:val="6"/>
  </w:num>
  <w:num w:numId="4" w16cid:durableId="2015182924">
    <w:abstractNumId w:val="5"/>
  </w:num>
  <w:num w:numId="5" w16cid:durableId="2094349634">
    <w:abstractNumId w:val="4"/>
  </w:num>
  <w:num w:numId="6" w16cid:durableId="395325889">
    <w:abstractNumId w:val="8"/>
  </w:num>
  <w:num w:numId="7" w16cid:durableId="1001275593">
    <w:abstractNumId w:val="3"/>
  </w:num>
  <w:num w:numId="8" w16cid:durableId="1077897204">
    <w:abstractNumId w:val="2"/>
  </w:num>
  <w:num w:numId="9" w16cid:durableId="2115055160">
    <w:abstractNumId w:val="1"/>
  </w:num>
  <w:num w:numId="10" w16cid:durableId="186261187">
    <w:abstractNumId w:val="0"/>
  </w:num>
  <w:num w:numId="11" w16cid:durableId="1711802694">
    <w:abstractNumId w:val="9"/>
    <w:lvlOverride w:ilvl="0">
      <w:startOverride w:val="1"/>
    </w:lvlOverride>
  </w:num>
  <w:num w:numId="12" w16cid:durableId="929393176">
    <w:abstractNumId w:val="13"/>
  </w:num>
  <w:num w:numId="13" w16cid:durableId="210730663">
    <w:abstractNumId w:val="11"/>
  </w:num>
  <w:num w:numId="14" w16cid:durableId="1455947907">
    <w:abstractNumId w:val="10"/>
  </w:num>
  <w:num w:numId="15" w16cid:durableId="151448996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attachedTemplate r:id="rId1"/>
  <w:defaultTabStop w:val="720"/>
  <w:characterSpacingControl w:val="doNotCompress"/>
  <w:hdrShapeDefaults>
    <o:shapedefaults v:ext="edit" spidmax="2051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910"/>
    <w:rsid w:val="000D3F41"/>
    <w:rsid w:val="000E551C"/>
    <w:rsid w:val="00115910"/>
    <w:rsid w:val="00355DCA"/>
    <w:rsid w:val="00462DAF"/>
    <w:rsid w:val="00551A02"/>
    <w:rsid w:val="005534FA"/>
    <w:rsid w:val="005D3A03"/>
    <w:rsid w:val="00603617"/>
    <w:rsid w:val="008002C0"/>
    <w:rsid w:val="008C5323"/>
    <w:rsid w:val="00963FE9"/>
    <w:rsid w:val="009A6A3B"/>
    <w:rsid w:val="00B823AA"/>
    <w:rsid w:val="00BA45DB"/>
    <w:rsid w:val="00BF4184"/>
    <w:rsid w:val="00C0601E"/>
    <w:rsid w:val="00C31D30"/>
    <w:rsid w:val="00CD6E39"/>
    <w:rsid w:val="00CF6E91"/>
    <w:rsid w:val="00D85B68"/>
    <w:rsid w:val="00E6004D"/>
    <w:rsid w:val="00E81978"/>
    <w:rsid w:val="00F379B7"/>
    <w:rsid w:val="00F525FA"/>
    <w:rsid w:val="00FF2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76D85D22"/>
  <w15:chartTrackingRefBased/>
  <w15:docId w15:val="{69BA1C22-64F1-4CD6-838D-EC30FA50A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3F41"/>
    <w:rPr>
      <w:kern w:val="24"/>
    </w:rPr>
  </w:style>
  <w:style w:type="paragraph" w:styleId="Heading1">
    <w:name w:val="heading 1"/>
    <w:basedOn w:val="Normal"/>
    <w:next w:val="Normal"/>
    <w:link w:val="Heading1Char"/>
    <w:uiPriority w:val="4"/>
    <w:qFormat/>
    <w:rsid w:val="009A6A3B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9A6A3B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C31D30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rsid w:val="00C31D30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rsid w:val="00C31D30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9A6A3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9A6A3B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9A6A3B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9A6A3B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sid w:val="005D3A03"/>
    <w:rPr>
      <w:color w:val="404040" w:themeColor="text1" w:themeTint="BF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link w:val="TitleChar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rsid w:val="008C5323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sid w:val="00C31D30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sid w:val="00C31D30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sid w:val="00C31D30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F2002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F2002"/>
    <w:rPr>
      <w:kern w:val="2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F2002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F2002"/>
    <w:rPr>
      <w:kern w:val="24"/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20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2002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2002"/>
    <w:rPr>
      <w:kern w:val="2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2002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2002"/>
    <w:rPr>
      <w:kern w:val="24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FF2002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8002C0"/>
    <w:pPr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sid w:val="008002C0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CBCBC" w:themeColor="background1" w:themeShade="BF"/>
        <w:left w:val="single" w:sz="4" w:space="0" w:color="BCBCBC" w:themeColor="background1" w:themeShade="BF"/>
        <w:bottom w:val="single" w:sz="4" w:space="0" w:color="BCBCBC" w:themeColor="background1" w:themeShade="BF"/>
        <w:right w:val="single" w:sz="4" w:space="0" w:color="BCBCBC" w:themeColor="background1" w:themeShade="BF"/>
        <w:insideH w:val="single" w:sz="4" w:space="0" w:color="BCBCBC" w:themeColor="background1" w:themeShade="BF"/>
        <w:insideV w:val="single" w:sz="4" w:space="0" w:color="BCBCBC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002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002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D3A0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F2002"/>
    <w:rPr>
      <w:rFonts w:ascii="Consolas" w:hAnsi="Consolas" w:cs="Consolas"/>
      <w:kern w:val="2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5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rsid w:val="00BF4184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39"/>
    <w:qFormat/>
    <w:pPr>
      <w:spacing w:before="240"/>
      <w:ind w:firstLine="0"/>
      <w:contextualSpacing/>
    </w:pPr>
  </w:style>
  <w:style w:type="table" w:styleId="PlainTable1">
    <w:name w:val="Plain Table 1"/>
    <w:basedOn w:val="TableNormal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CBCBC" w:themeColor="background1" w:themeShade="BF"/>
        <w:left w:val="single" w:sz="4" w:space="0" w:color="BCBCBC" w:themeColor="background1" w:themeShade="BF"/>
        <w:bottom w:val="single" w:sz="4" w:space="0" w:color="BCBCBC" w:themeColor="background1" w:themeShade="BF"/>
        <w:right w:val="single" w:sz="4" w:space="0" w:color="BCBCBC" w:themeColor="background1" w:themeShade="BF"/>
        <w:insideH w:val="single" w:sz="4" w:space="0" w:color="BCBCBC" w:themeColor="background1" w:themeShade="BF"/>
        <w:insideV w:val="single" w:sz="4" w:space="0" w:color="BCBCBC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CBCBC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background1" w:themeFillShade="F2"/>
      </w:tcPr>
    </w:tblStylePr>
    <w:tblStylePr w:type="band1Horz">
      <w:tblPr/>
      <w:tcPr>
        <w:shd w:val="clear" w:color="auto" w:fill="EFEFEF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F2002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FF2002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F2002"/>
    <w:rPr>
      <w:kern w:val="24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6A3B"/>
    <w:pPr>
      <w:spacing w:before="240"/>
      <w:ind w:firstLine="720"/>
      <w:jc w:val="left"/>
      <w:outlineLvl w:val="9"/>
    </w:pPr>
    <w:rPr>
      <w:bCs w:val="0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Title2">
    <w:name w:val="Title 2"/>
    <w:basedOn w:val="Normal"/>
    <w:uiPriority w:val="1"/>
    <w:qFormat/>
    <w:rsid w:val="00B823AA"/>
    <w:pPr>
      <w:ind w:firstLine="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26" Type="http://schemas.openxmlformats.org/officeDocument/2006/relationships/header" Target="header2.xml"/><Relationship Id="rId3" Type="http://schemas.openxmlformats.org/officeDocument/2006/relationships/numbering" Target="numbering.xml"/><Relationship Id="rId21" Type="http://schemas.openxmlformats.org/officeDocument/2006/relationships/image" Target="media/image13.jpeg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image" Target="media/image16.jpe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23" Type="http://schemas.openxmlformats.org/officeDocument/2006/relationships/image" Target="media/image15.jpeg"/><Relationship Id="rId28" Type="http://schemas.openxmlformats.org/officeDocument/2006/relationships/glossaryDocument" Target="glossary/document.xml"/><Relationship Id="rId10" Type="http://schemas.openxmlformats.org/officeDocument/2006/relationships/image" Target="media/image2.jpeg"/><Relationship Id="rId19" Type="http://schemas.openxmlformats.org/officeDocument/2006/relationships/image" Target="media/image11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jpeg"/><Relationship Id="rId22" Type="http://schemas.openxmlformats.org/officeDocument/2006/relationships/image" Target="media/image14.jpeg"/><Relationship Id="rId27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ira\AppData\Roaming\Microsoft\Templates\APA%20style%20report%20(6th%20editio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D8A8CB272104363B68341295BD305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8F9FED-A7F7-43C8-A308-2D5E6AF01708}"/>
      </w:docPartPr>
      <w:docPartBody>
        <w:p w:rsidR="00000000" w:rsidRDefault="00716567">
          <w:pPr>
            <w:pStyle w:val="CD8A8CB272104363B68341295BD3050A"/>
          </w:pPr>
          <w:r>
            <w:t>[Title Here, up to 12 Words, on One to Two Lines]</w:t>
          </w:r>
        </w:p>
      </w:docPartBody>
    </w:docPart>
    <w:docPart>
      <w:docPartPr>
        <w:name w:val="1B670F2A58B04D85B939129B32384F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1D2AF6-24BD-4866-93BD-6D9D18F67814}"/>
      </w:docPartPr>
      <w:docPartBody>
        <w:p w:rsidR="00000000" w:rsidRDefault="00716567">
          <w:pPr>
            <w:pStyle w:val="1B670F2A58B04D85B939129B32384F66"/>
          </w:pPr>
          <w:r w:rsidRPr="005D3A03">
            <w:t>Figures title:</w:t>
          </w:r>
        </w:p>
      </w:docPartBody>
    </w:docPart>
    <w:docPart>
      <w:docPartPr>
        <w:name w:val="9AAB682A3E3F4A10AE7D53708E28B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C70D4C-570D-4403-9EBA-DBE56798B8AE}"/>
      </w:docPartPr>
      <w:docPartBody>
        <w:p w:rsidR="00000000" w:rsidRDefault="00716567">
          <w:pPr>
            <w:pStyle w:val="9AAB682A3E3F4A10AE7D53708E28BC3A"/>
          </w:pPr>
          <w:r>
            <w:t>[Include all figures in their own section, following references (and footnotes and tables, if applicable).  Include a numbered caption for each figure.  Use the Table/Figure style for easy spacing between figure and caption.]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D8A8CB272104363B68341295BD3050A">
    <w:name w:val="CD8A8CB272104363B68341295BD3050A"/>
  </w:style>
  <w:style w:type="paragraph" w:customStyle="1" w:styleId="CBD2D0A0A18A41E99E1EAD34959FDE5C">
    <w:name w:val="CBD2D0A0A18A41E99E1EAD34959FDE5C"/>
  </w:style>
  <w:style w:type="paragraph" w:customStyle="1" w:styleId="23FD30FAFDE941EC8751991686872DD8">
    <w:name w:val="23FD30FAFDE941EC8751991686872DD8"/>
  </w:style>
  <w:style w:type="paragraph" w:customStyle="1" w:styleId="5AA76A95D8F5483CBA6F7BB141FD1EF0">
    <w:name w:val="5AA76A95D8F5483CBA6F7BB141FD1EF0"/>
  </w:style>
  <w:style w:type="paragraph" w:customStyle="1" w:styleId="B02DB8495F10491992A03D9A3050146C">
    <w:name w:val="B02DB8495F10491992A03D9A3050146C"/>
  </w:style>
  <w:style w:type="paragraph" w:customStyle="1" w:styleId="5EC1642596844A9C8F73FE38F18A6722">
    <w:name w:val="5EC1642596844A9C8F73FE38F18A6722"/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paragraph" w:customStyle="1" w:styleId="A777E7D5209A4070BE6BEDEC44604F40">
    <w:name w:val="A777E7D5209A4070BE6BEDEC44604F40"/>
  </w:style>
  <w:style w:type="paragraph" w:customStyle="1" w:styleId="E8E80D99061F48D5ADCEC1788F9B5282">
    <w:name w:val="E8E80D99061F48D5ADCEC1788F9B5282"/>
  </w:style>
  <w:style w:type="paragraph" w:customStyle="1" w:styleId="34DAD8414DA042A29F51E4C1F43D23F5">
    <w:name w:val="34DAD8414DA042A29F51E4C1F43D23F5"/>
  </w:style>
  <w:style w:type="paragraph" w:customStyle="1" w:styleId="AC718F01887B4A84B90CCA10F29C669E">
    <w:name w:val="AC718F01887B4A84B90CCA10F29C669E"/>
  </w:style>
  <w:style w:type="paragraph" w:customStyle="1" w:styleId="78607FF3CAC741E891C075C918B4457D">
    <w:name w:val="78607FF3CAC741E891C075C918B4457D"/>
  </w:style>
  <w:style w:type="paragraph" w:customStyle="1" w:styleId="B1529C1EDEB944BCAFCF5FECFBD1CCB3">
    <w:name w:val="B1529C1EDEB944BCAFCF5FECFBD1CCB3"/>
  </w:style>
  <w:style w:type="paragraph" w:customStyle="1" w:styleId="AC6F6A4C17594BEAA5DE1F29D6903F97">
    <w:name w:val="AC6F6A4C17594BEAA5DE1F29D6903F97"/>
  </w:style>
  <w:style w:type="paragraph" w:customStyle="1" w:styleId="1AC25DFAD53345628BF62587AC5AAE1C">
    <w:name w:val="1AC25DFAD53345628BF62587AC5AAE1C"/>
  </w:style>
  <w:style w:type="paragraph" w:customStyle="1" w:styleId="1A8E15E84B78401A92E15CB449BEDF8E">
    <w:name w:val="1A8E15E84B78401A92E15CB449BEDF8E"/>
  </w:style>
  <w:style w:type="paragraph" w:customStyle="1" w:styleId="E00712CDB9234984A2087F56059EF5B9">
    <w:name w:val="E00712CDB9234984A2087F56059EF5B9"/>
  </w:style>
  <w:style w:type="paragraph" w:customStyle="1" w:styleId="42745904BA344F5D8ABB243A0FB673BB">
    <w:name w:val="42745904BA344F5D8ABB243A0FB673BB"/>
  </w:style>
  <w:style w:type="paragraph" w:customStyle="1" w:styleId="831A0ACEBE5245F58E5E8F35A57C5DAB">
    <w:name w:val="831A0ACEBE5245F58E5E8F35A57C5DAB"/>
  </w:style>
  <w:style w:type="paragraph" w:customStyle="1" w:styleId="A076AAFA95BB47788C5F252A4F6E7EDA">
    <w:name w:val="A076AAFA95BB47788C5F252A4F6E7EDA"/>
  </w:style>
  <w:style w:type="paragraph" w:customStyle="1" w:styleId="5FD32882A80D475CA655B5B1BD45EEDC">
    <w:name w:val="5FD32882A80D475CA655B5B1BD45EEDC"/>
  </w:style>
  <w:style w:type="paragraph" w:customStyle="1" w:styleId="B236CD75163643D38239EB1859A50A40">
    <w:name w:val="B236CD75163643D38239EB1859A50A40"/>
  </w:style>
  <w:style w:type="paragraph" w:customStyle="1" w:styleId="09CC3E5D388045E1980452E946D7600E">
    <w:name w:val="09CC3E5D388045E1980452E946D7600E"/>
  </w:style>
  <w:style w:type="paragraph" w:customStyle="1" w:styleId="5DA803AF244A4A939B5280B789F7390A">
    <w:name w:val="5DA803AF244A4A939B5280B789F7390A"/>
  </w:style>
  <w:style w:type="paragraph" w:customStyle="1" w:styleId="8F83CA1A46EA4A269D67B884A7B60058">
    <w:name w:val="8F83CA1A46EA4A269D67B884A7B60058"/>
  </w:style>
  <w:style w:type="paragraph" w:customStyle="1" w:styleId="50434F50A8724777B933F9481FCB4F5B">
    <w:name w:val="50434F50A8724777B933F9481FCB4F5B"/>
  </w:style>
  <w:style w:type="paragraph" w:customStyle="1" w:styleId="4F7AAC42E7F04929AFD72684C1A6F912">
    <w:name w:val="4F7AAC42E7F04929AFD72684C1A6F912"/>
  </w:style>
  <w:style w:type="paragraph" w:customStyle="1" w:styleId="9A812573137546D894975CE292E036CA">
    <w:name w:val="9A812573137546D894975CE292E036CA"/>
  </w:style>
  <w:style w:type="paragraph" w:customStyle="1" w:styleId="FA50A672567844BA8677A8A304552528">
    <w:name w:val="FA50A672567844BA8677A8A304552528"/>
  </w:style>
  <w:style w:type="paragraph" w:customStyle="1" w:styleId="730955CFFC294FFABADDABDA8A64AC24">
    <w:name w:val="730955CFFC294FFABADDABDA8A64AC24"/>
  </w:style>
  <w:style w:type="paragraph" w:customStyle="1" w:styleId="D8CF8CF54ECE4E84A320CC9AE474CB2C">
    <w:name w:val="D8CF8CF54ECE4E84A320CC9AE474CB2C"/>
  </w:style>
  <w:style w:type="paragraph" w:customStyle="1" w:styleId="0952222C2D934F98A6A4376D059CE8F9">
    <w:name w:val="0952222C2D934F98A6A4376D059CE8F9"/>
  </w:style>
  <w:style w:type="paragraph" w:customStyle="1" w:styleId="5474D5770B224A5E9EA5103FBEBBD5BA">
    <w:name w:val="5474D5770B224A5E9EA5103FBEBBD5BA"/>
  </w:style>
  <w:style w:type="paragraph" w:customStyle="1" w:styleId="88CCFC388BB546CFBB7558495285FD83">
    <w:name w:val="88CCFC388BB546CFBB7558495285FD83"/>
  </w:style>
  <w:style w:type="paragraph" w:customStyle="1" w:styleId="38E6EA747DEC409EB39F8405AE66DC55">
    <w:name w:val="38E6EA747DEC409EB39F8405AE66DC55"/>
  </w:style>
  <w:style w:type="paragraph" w:customStyle="1" w:styleId="220A61ADBB874E159BCF451E7A404FA8">
    <w:name w:val="220A61ADBB874E159BCF451E7A404FA8"/>
  </w:style>
  <w:style w:type="paragraph" w:customStyle="1" w:styleId="DBA58D41FC6E4AE7AEC1F791A2AA4D83">
    <w:name w:val="DBA58D41FC6E4AE7AEC1F791A2AA4D83"/>
  </w:style>
  <w:style w:type="paragraph" w:customStyle="1" w:styleId="735FFBF7177C488A9084603608353F6D">
    <w:name w:val="735FFBF7177C488A9084603608353F6D"/>
  </w:style>
  <w:style w:type="paragraph" w:customStyle="1" w:styleId="7BCB705E8A1C49FF9C59B57723EE39EC">
    <w:name w:val="7BCB705E8A1C49FF9C59B57723EE39EC"/>
  </w:style>
  <w:style w:type="paragraph" w:customStyle="1" w:styleId="DDB3664C951941E2BE9CBD1D7579610D">
    <w:name w:val="DDB3664C951941E2BE9CBD1D7579610D"/>
  </w:style>
  <w:style w:type="paragraph" w:customStyle="1" w:styleId="085FB67EEA9446E5A839BC4B1B8F2AE9">
    <w:name w:val="085FB67EEA9446E5A839BC4B1B8F2AE9"/>
  </w:style>
  <w:style w:type="paragraph" w:customStyle="1" w:styleId="DEFE929D816E4C31A23840C498B37435">
    <w:name w:val="DEFE929D816E4C31A23840C498B37435"/>
  </w:style>
  <w:style w:type="paragraph" w:customStyle="1" w:styleId="FF415D3A8C5C4DD18830742DD8C947B7">
    <w:name w:val="FF415D3A8C5C4DD18830742DD8C947B7"/>
  </w:style>
  <w:style w:type="paragraph" w:customStyle="1" w:styleId="24D34ADF49534293B46C5261372A4000">
    <w:name w:val="24D34ADF49534293B46C5261372A4000"/>
  </w:style>
  <w:style w:type="paragraph" w:customStyle="1" w:styleId="9DC2204530264F2D8C099FFB703D74F2">
    <w:name w:val="9DC2204530264F2D8C099FFB703D74F2"/>
  </w:style>
  <w:style w:type="paragraph" w:customStyle="1" w:styleId="99A29E2BD6E0480481497F27EBADB20B">
    <w:name w:val="99A29E2BD6E0480481497F27EBADB20B"/>
  </w:style>
  <w:style w:type="paragraph" w:customStyle="1" w:styleId="64122563CA844402B73EE96D7088846C">
    <w:name w:val="64122563CA844402B73EE96D7088846C"/>
  </w:style>
  <w:style w:type="paragraph" w:customStyle="1" w:styleId="28F49E9DDA7B4ABD97C56C8E719DB85D">
    <w:name w:val="28F49E9DDA7B4ABD97C56C8E719DB85D"/>
  </w:style>
  <w:style w:type="paragraph" w:customStyle="1" w:styleId="51138AF4DB804317ABF6ECDCB047BB11">
    <w:name w:val="51138AF4DB804317ABF6ECDCB047BB11"/>
  </w:style>
  <w:style w:type="paragraph" w:customStyle="1" w:styleId="3D63FD44344C4EF5927322425625C730">
    <w:name w:val="3D63FD44344C4EF5927322425625C730"/>
  </w:style>
  <w:style w:type="paragraph" w:customStyle="1" w:styleId="CE44E97D59C0468599AE93C8D1CCB859">
    <w:name w:val="CE44E97D59C0468599AE93C8D1CCB859"/>
  </w:style>
  <w:style w:type="paragraph" w:customStyle="1" w:styleId="ECA431C2A0E24707940046B7E34A72BC">
    <w:name w:val="ECA431C2A0E24707940046B7E34A72BC"/>
  </w:style>
  <w:style w:type="paragraph" w:customStyle="1" w:styleId="3F10109D1765492AA6068922538E7152">
    <w:name w:val="3F10109D1765492AA6068922538E7152"/>
  </w:style>
  <w:style w:type="paragraph" w:customStyle="1" w:styleId="0F43607545854F6FA0B355B7C2C392A8">
    <w:name w:val="0F43607545854F6FA0B355B7C2C392A8"/>
  </w:style>
  <w:style w:type="paragraph" w:customStyle="1" w:styleId="452935486B0244EBAB5AD544B16B509D">
    <w:name w:val="452935486B0244EBAB5AD544B16B509D"/>
  </w:style>
  <w:style w:type="paragraph" w:customStyle="1" w:styleId="7F674A6A1BE14258AD278C16AB0D119D">
    <w:name w:val="7F674A6A1BE14258AD278C16AB0D119D"/>
  </w:style>
  <w:style w:type="paragraph" w:customStyle="1" w:styleId="18CA79F59EF74F90A2B5B5C8EA2D961F">
    <w:name w:val="18CA79F59EF74F90A2B5B5C8EA2D961F"/>
  </w:style>
  <w:style w:type="paragraph" w:customStyle="1" w:styleId="8AB918513ADB4793AEA661E1A0021DDC">
    <w:name w:val="8AB918513ADB4793AEA661E1A0021DDC"/>
  </w:style>
  <w:style w:type="paragraph" w:customStyle="1" w:styleId="0C04971F190C49EFA70770DC7F0FCA15">
    <w:name w:val="0C04971F190C49EFA70770DC7F0FCA15"/>
  </w:style>
  <w:style w:type="paragraph" w:customStyle="1" w:styleId="54247A698E4A4C94B1443AF305225590">
    <w:name w:val="54247A698E4A4C94B1443AF305225590"/>
  </w:style>
  <w:style w:type="paragraph" w:customStyle="1" w:styleId="2160F1212B5041A78BD355DAB1B214A4">
    <w:name w:val="2160F1212B5041A78BD355DAB1B214A4"/>
  </w:style>
  <w:style w:type="paragraph" w:customStyle="1" w:styleId="4D6CB118D0564CEC931E6E2EA17EFCFF">
    <w:name w:val="4D6CB118D0564CEC931E6E2EA17EFCFF"/>
  </w:style>
  <w:style w:type="paragraph" w:customStyle="1" w:styleId="1B670F2A58B04D85B939129B32384F66">
    <w:name w:val="1B670F2A58B04D85B939129B32384F66"/>
  </w:style>
  <w:style w:type="paragraph" w:customStyle="1" w:styleId="9AAB682A3E3F4A10AE7D53708E28BC3A">
    <w:name w:val="9AAB682A3E3F4A10AE7D53708E28BC3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CFCFC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2.xml><?xml version="1.0" encoding="utf-8"?>
<CoverPageProperties xmlns="http://schemas.microsoft.com/office/2006/coverPageProps">
  <PublishDate/>
  <Abstract>Final Project Test 2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82DBADFB-1DDD-494B-BD57-A57FFC80C60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APA style report (6th edition).dotx</Template>
  <TotalTime>2</TotalTime>
  <Pages>5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Final Project Test 1</vt:lpstr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Project Test 2</dc:title>
  <dc:subject/>
  <dc:creator>Sairam Soundararajan</dc:creator>
  <cp:keywords/>
  <dc:description/>
  <cp:lastModifiedBy>Sairam Soundararajan</cp:lastModifiedBy>
  <cp:revision>2</cp:revision>
  <dcterms:created xsi:type="dcterms:W3CDTF">2022-05-11T01:33:00Z</dcterms:created>
  <dcterms:modified xsi:type="dcterms:W3CDTF">2022-05-11T01:33:00Z</dcterms:modified>
</cp:coreProperties>
</file>