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2B3C3" w14:textId="7E4343C5" w:rsidR="00E81978" w:rsidRPr="00115910" w:rsidRDefault="00115910">
      <w:pPr>
        <w:pStyle w:val="Title"/>
      </w:pPr>
      <w:sdt>
        <w:sdtPr>
          <w:rPr>
            <w:rStyle w:val="SectionTitle"/>
          </w:rPr>
          <w:alias w:val="Title:"/>
          <w:tag w:val="Title:"/>
          <w:id w:val="726351117"/>
          <w:placeholder>
            <w:docPart w:val="CD8A8CB272104363B68341295BD3050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Pr="00115910">
            <w:rPr>
              <w:rStyle w:val="SectionTitle"/>
            </w:rPr>
            <w:t>Final Project Test 1</w:t>
          </w:r>
        </w:sdtContent>
      </w:sdt>
    </w:p>
    <w:p w14:paraId="60072E0F" w14:textId="67F7AFCB" w:rsidR="00B823AA" w:rsidRDefault="00115910" w:rsidP="00B823AA">
      <w:pPr>
        <w:pStyle w:val="Title2"/>
      </w:pPr>
      <w:r>
        <w:t>Sairam Soundararajan</w:t>
      </w:r>
    </w:p>
    <w:p w14:paraId="471ED969" w14:textId="77777777" w:rsidR="00115910" w:rsidRDefault="00115910" w:rsidP="00115910">
      <w:pPr>
        <w:pStyle w:val="Title2"/>
      </w:pPr>
      <w:r>
        <w:t>CMSC412: Operating Systems</w:t>
      </w:r>
    </w:p>
    <w:p w14:paraId="0E7ED6B6" w14:textId="03424AE7" w:rsidR="00E81978" w:rsidRDefault="00115910" w:rsidP="00115910">
      <w:pPr>
        <w:pStyle w:val="Title2"/>
      </w:pPr>
      <w:r>
        <w:t>University of Maryland Global Campus</w:t>
      </w:r>
    </w:p>
    <w:p w14:paraId="214022C3" w14:textId="34825814" w:rsidR="00115910" w:rsidRDefault="00115910" w:rsidP="00115910">
      <w:pPr>
        <w:pStyle w:val="Title2"/>
      </w:pPr>
    </w:p>
    <w:p w14:paraId="0779BB74" w14:textId="64190FDB" w:rsidR="00115910" w:rsidRDefault="00115910" w:rsidP="00115910">
      <w:pPr>
        <w:pStyle w:val="Title2"/>
      </w:pPr>
    </w:p>
    <w:p w14:paraId="30821FAC" w14:textId="0B05DE88" w:rsidR="00115910" w:rsidRDefault="00115910" w:rsidP="00115910">
      <w:pPr>
        <w:pStyle w:val="Title2"/>
      </w:pPr>
    </w:p>
    <w:p w14:paraId="7B36C119" w14:textId="7E9AD709" w:rsidR="00115910" w:rsidRDefault="00115910" w:rsidP="00115910">
      <w:pPr>
        <w:pStyle w:val="Title2"/>
      </w:pPr>
    </w:p>
    <w:p w14:paraId="15387752" w14:textId="324652CA" w:rsidR="00115910" w:rsidRDefault="00115910" w:rsidP="00115910">
      <w:pPr>
        <w:pStyle w:val="Title2"/>
      </w:pPr>
    </w:p>
    <w:p w14:paraId="4EE2EC98" w14:textId="729B5B8E" w:rsidR="00115910" w:rsidRDefault="00115910" w:rsidP="00115910">
      <w:pPr>
        <w:pStyle w:val="Title2"/>
      </w:pPr>
    </w:p>
    <w:p w14:paraId="4D145CB5" w14:textId="21356AFD" w:rsidR="00115910" w:rsidRDefault="00115910" w:rsidP="00115910">
      <w:pPr>
        <w:pStyle w:val="Title2"/>
      </w:pPr>
    </w:p>
    <w:p w14:paraId="19564095" w14:textId="1CF85159" w:rsidR="00115910" w:rsidRDefault="00115910" w:rsidP="00115910">
      <w:pPr>
        <w:pStyle w:val="Title2"/>
      </w:pPr>
    </w:p>
    <w:p w14:paraId="7D55862A" w14:textId="5508FA5C" w:rsidR="00115910" w:rsidRDefault="00115910" w:rsidP="00115910">
      <w:pPr>
        <w:pStyle w:val="Title2"/>
      </w:pPr>
    </w:p>
    <w:p w14:paraId="54797410" w14:textId="52665F15" w:rsidR="00115910" w:rsidRDefault="00115910" w:rsidP="00115910">
      <w:pPr>
        <w:pStyle w:val="Title2"/>
      </w:pPr>
    </w:p>
    <w:p w14:paraId="3C5A773B" w14:textId="759CDAA9" w:rsidR="00115910" w:rsidRDefault="00115910" w:rsidP="00115910">
      <w:pPr>
        <w:pStyle w:val="Title2"/>
      </w:pPr>
    </w:p>
    <w:p w14:paraId="1D7D897F" w14:textId="7410899A" w:rsidR="00115910" w:rsidRDefault="00115910" w:rsidP="00115910">
      <w:pPr>
        <w:pStyle w:val="Title2"/>
      </w:pPr>
    </w:p>
    <w:p w14:paraId="397BC930" w14:textId="5CE2142C" w:rsidR="00115910" w:rsidRDefault="00115910" w:rsidP="00115910">
      <w:pPr>
        <w:pStyle w:val="Title2"/>
      </w:pPr>
    </w:p>
    <w:p w14:paraId="682CBEBD" w14:textId="179E41F0" w:rsidR="00115910" w:rsidRDefault="00115910" w:rsidP="00115910">
      <w:pPr>
        <w:pStyle w:val="Title2"/>
      </w:pPr>
    </w:p>
    <w:p w14:paraId="2D544F88" w14:textId="167BE8DA" w:rsidR="00115910" w:rsidRDefault="00115910" w:rsidP="00115910">
      <w:pPr>
        <w:pStyle w:val="Title2"/>
      </w:pPr>
    </w:p>
    <w:p w14:paraId="2AA0C1DF" w14:textId="37C1DC70" w:rsidR="00115910" w:rsidRDefault="00115910" w:rsidP="00115910">
      <w:pPr>
        <w:pStyle w:val="Title2"/>
      </w:pPr>
      <w:r>
        <w:lastRenderedPageBreak/>
        <w:t>FIFO Algorithm:</w:t>
      </w:r>
    </w:p>
    <w:p w14:paraId="23329593" w14:textId="5042C9BC" w:rsidR="00115910" w:rsidRDefault="00115910" w:rsidP="00115910">
      <w:pPr>
        <w:pStyle w:val="Title2"/>
        <w:jc w:val="left"/>
      </w:pPr>
      <w:r>
        <w:rPr>
          <w:noProof/>
        </w:rPr>
        <w:drawing>
          <wp:inline distT="0" distB="0" distL="0" distR="0" wp14:anchorId="53E63ED9" wp14:editId="024B01CC">
            <wp:extent cx="4283308" cy="33375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567" cy="335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21A93" w14:textId="6C84F443" w:rsidR="00115910" w:rsidRDefault="00115910" w:rsidP="00115910">
      <w:pPr>
        <w:pStyle w:val="Title2"/>
        <w:jc w:val="left"/>
      </w:pPr>
      <w:r>
        <w:rPr>
          <w:noProof/>
        </w:rPr>
        <w:drawing>
          <wp:inline distT="0" distB="0" distL="0" distR="0" wp14:anchorId="3907C949" wp14:editId="605308C9">
            <wp:extent cx="3520440" cy="351324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778" cy="351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BA819" w14:textId="671C3EAE" w:rsidR="00115910" w:rsidRDefault="00115910" w:rsidP="00115910">
      <w:pPr>
        <w:pStyle w:val="Title2"/>
        <w:jc w:val="left"/>
      </w:pPr>
      <w:r>
        <w:rPr>
          <w:noProof/>
        </w:rPr>
        <w:lastRenderedPageBreak/>
        <w:drawing>
          <wp:inline distT="0" distB="0" distL="0" distR="0" wp14:anchorId="5DCBB1A5" wp14:editId="5945BAC8">
            <wp:extent cx="3218432" cy="3118104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171" cy="312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D9657" w14:textId="63188A90" w:rsidR="00115910" w:rsidRDefault="00115910" w:rsidP="00115910">
      <w:pPr>
        <w:pStyle w:val="Title2"/>
        <w:jc w:val="left"/>
      </w:pPr>
      <w:r>
        <w:rPr>
          <w:noProof/>
        </w:rPr>
        <w:drawing>
          <wp:inline distT="0" distB="0" distL="0" distR="0" wp14:anchorId="5D35B61B" wp14:editId="5C3B1EC6">
            <wp:extent cx="3218180" cy="33185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92" cy="332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B60C0" w14:textId="77777777" w:rsidR="00115910" w:rsidRDefault="00115910" w:rsidP="00115910">
      <w:pPr>
        <w:pStyle w:val="Title2"/>
      </w:pPr>
    </w:p>
    <w:p w14:paraId="4D342DE6" w14:textId="77777777" w:rsidR="00115910" w:rsidRDefault="00115910" w:rsidP="00115910">
      <w:pPr>
        <w:pStyle w:val="Title2"/>
      </w:pPr>
    </w:p>
    <w:p w14:paraId="35802D83" w14:textId="77777777" w:rsidR="00115910" w:rsidRDefault="00115910" w:rsidP="00115910">
      <w:pPr>
        <w:pStyle w:val="Title2"/>
      </w:pPr>
    </w:p>
    <w:p w14:paraId="7F476346" w14:textId="77777777" w:rsidR="00115910" w:rsidRDefault="00115910" w:rsidP="00115910">
      <w:pPr>
        <w:pStyle w:val="Title2"/>
      </w:pPr>
    </w:p>
    <w:p w14:paraId="3F88A116" w14:textId="5ECE7075" w:rsidR="00115910" w:rsidRDefault="00115910" w:rsidP="00115910">
      <w:pPr>
        <w:pStyle w:val="Title2"/>
      </w:pPr>
      <w:r>
        <w:lastRenderedPageBreak/>
        <w:t>Optical Algorithm:</w:t>
      </w:r>
    </w:p>
    <w:p w14:paraId="4814E5B6" w14:textId="74EFCF17" w:rsidR="00115910" w:rsidRDefault="00115910" w:rsidP="00115910">
      <w:pPr>
        <w:pStyle w:val="Title2"/>
        <w:jc w:val="left"/>
      </w:pPr>
      <w:r>
        <w:rPr>
          <w:noProof/>
        </w:rPr>
        <w:drawing>
          <wp:inline distT="0" distB="0" distL="0" distR="0" wp14:anchorId="15E88F71" wp14:editId="6DDCE7C1">
            <wp:extent cx="3209661" cy="2551176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315" cy="25644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EEF673" wp14:editId="703FF88D">
            <wp:extent cx="2286000" cy="2641522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510" cy="265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34930" w14:textId="5D04B7D0" w:rsidR="00115910" w:rsidRDefault="00115910" w:rsidP="00115910">
      <w:pPr>
        <w:pStyle w:val="Title2"/>
        <w:jc w:val="left"/>
      </w:pPr>
      <w:r>
        <w:rPr>
          <w:noProof/>
        </w:rPr>
        <w:drawing>
          <wp:inline distT="0" distB="0" distL="0" distR="0" wp14:anchorId="43A2C360" wp14:editId="16EB5410">
            <wp:extent cx="2596690" cy="2304288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09" cy="231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C83C7" w14:textId="612F3DD8" w:rsidR="00115910" w:rsidRDefault="00115910" w:rsidP="00115910">
      <w:pPr>
        <w:pStyle w:val="Title2"/>
        <w:jc w:val="left"/>
      </w:pPr>
      <w:r>
        <w:rPr>
          <w:noProof/>
        </w:rPr>
        <w:drawing>
          <wp:inline distT="0" distB="0" distL="0" distR="0" wp14:anchorId="2DD86F78" wp14:editId="29093550">
            <wp:extent cx="2500127" cy="25237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698" cy="252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474C9" w14:textId="32DF4E73" w:rsidR="00462DAF" w:rsidRDefault="00462DAF" w:rsidP="00462DAF">
      <w:pPr>
        <w:pStyle w:val="Title2"/>
      </w:pPr>
      <w:r>
        <w:lastRenderedPageBreak/>
        <w:t>LRU Algorithm:</w:t>
      </w:r>
    </w:p>
    <w:p w14:paraId="3BD154C4" w14:textId="5E89C80E" w:rsidR="00462DAF" w:rsidRDefault="00462DAF" w:rsidP="00462DAF">
      <w:pPr>
        <w:pStyle w:val="Title2"/>
        <w:jc w:val="left"/>
      </w:pPr>
      <w:r>
        <w:rPr>
          <w:noProof/>
        </w:rPr>
        <w:drawing>
          <wp:inline distT="0" distB="0" distL="0" distR="0" wp14:anchorId="65B92525" wp14:editId="2EAD226A">
            <wp:extent cx="3019097" cy="2596896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097" cy="259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AFDD7E" wp14:editId="69601CB6">
            <wp:extent cx="2770632" cy="23492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506" cy="235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CB8E5" w14:textId="3D06266C" w:rsidR="00462DAF" w:rsidRDefault="00462DAF" w:rsidP="00462DAF">
      <w:pPr>
        <w:pStyle w:val="Title2"/>
        <w:jc w:val="left"/>
      </w:pPr>
      <w:r>
        <w:rPr>
          <w:noProof/>
        </w:rPr>
        <w:drawing>
          <wp:inline distT="0" distB="0" distL="0" distR="0" wp14:anchorId="4724A8C9" wp14:editId="327B665F">
            <wp:extent cx="2366194" cy="245973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19" cy="247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4099A2" wp14:editId="60F89F5A">
            <wp:extent cx="2602266" cy="2944368"/>
            <wp:effectExtent l="0" t="0" r="762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382" cy="294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CD833" w14:textId="11FEE3A3" w:rsidR="00462DAF" w:rsidRDefault="00462DAF" w:rsidP="00462DAF">
      <w:pPr>
        <w:pStyle w:val="Title2"/>
        <w:jc w:val="left"/>
      </w:pPr>
    </w:p>
    <w:p w14:paraId="7A6FA626" w14:textId="2845FA04" w:rsidR="00462DAF" w:rsidRDefault="00462DAF" w:rsidP="00462DAF">
      <w:pPr>
        <w:pStyle w:val="Title2"/>
        <w:jc w:val="left"/>
      </w:pPr>
    </w:p>
    <w:p w14:paraId="1F9528D2" w14:textId="384BD110" w:rsidR="00462DAF" w:rsidRDefault="00462DAF" w:rsidP="00462DAF">
      <w:pPr>
        <w:pStyle w:val="Title2"/>
        <w:jc w:val="left"/>
      </w:pPr>
    </w:p>
    <w:p w14:paraId="4FA0254F" w14:textId="4DC42103" w:rsidR="00462DAF" w:rsidRDefault="00462DAF" w:rsidP="00462DAF">
      <w:pPr>
        <w:pStyle w:val="Title2"/>
        <w:jc w:val="left"/>
      </w:pPr>
    </w:p>
    <w:p w14:paraId="78335DB5" w14:textId="659EDEFD" w:rsidR="00462DAF" w:rsidRDefault="00462DAF" w:rsidP="00462DAF">
      <w:pPr>
        <w:pStyle w:val="Title2"/>
        <w:jc w:val="left"/>
      </w:pPr>
    </w:p>
    <w:p w14:paraId="1ADD8207" w14:textId="3ED21285" w:rsidR="00462DAF" w:rsidRDefault="00462DAF" w:rsidP="00462DAF">
      <w:pPr>
        <w:pStyle w:val="Title2"/>
        <w:jc w:val="left"/>
      </w:pPr>
    </w:p>
    <w:p w14:paraId="1C1D5934" w14:textId="1BEF359A" w:rsidR="00462DAF" w:rsidRDefault="00462DAF" w:rsidP="00462DAF">
      <w:pPr>
        <w:pStyle w:val="Title2"/>
      </w:pPr>
      <w:r>
        <w:lastRenderedPageBreak/>
        <w:t>LFU Algorithm:</w:t>
      </w:r>
    </w:p>
    <w:p w14:paraId="42E8093F" w14:textId="2C935376" w:rsidR="00462DAF" w:rsidRDefault="00963FE9" w:rsidP="00462DAF">
      <w:pPr>
        <w:pStyle w:val="Title2"/>
        <w:jc w:val="left"/>
      </w:pPr>
      <w:r>
        <w:rPr>
          <w:noProof/>
        </w:rPr>
        <w:drawing>
          <wp:inline distT="0" distB="0" distL="0" distR="0" wp14:anchorId="0BF3A1E5" wp14:editId="3F821465">
            <wp:extent cx="3337560" cy="288335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508" cy="289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1F7D01" wp14:editId="3F409B51">
            <wp:extent cx="2560320" cy="25857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367" cy="259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591F6" w14:textId="21979101" w:rsidR="00963FE9" w:rsidRDefault="00963FE9" w:rsidP="00462DAF">
      <w:pPr>
        <w:pStyle w:val="Title2"/>
        <w:jc w:val="left"/>
      </w:pPr>
      <w:r>
        <w:rPr>
          <w:noProof/>
        </w:rPr>
        <w:drawing>
          <wp:inline distT="0" distB="0" distL="0" distR="0" wp14:anchorId="0E4C96FB" wp14:editId="6CCAD53F">
            <wp:extent cx="3031442" cy="328269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571" cy="329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AEF8C0" wp14:editId="798C7DE8">
            <wp:extent cx="2721705" cy="3136392"/>
            <wp:effectExtent l="0" t="0" r="254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133" cy="314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3FE9">
      <w:headerReference w:type="default" r:id="rId25"/>
      <w:headerReference w:type="first" r:id="rId26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B3AD6" w14:textId="77777777" w:rsidR="00115910" w:rsidRDefault="00115910">
      <w:pPr>
        <w:spacing w:line="240" w:lineRule="auto"/>
      </w:pPr>
      <w:r>
        <w:separator/>
      </w:r>
    </w:p>
    <w:p w14:paraId="3E4CE169" w14:textId="77777777" w:rsidR="00115910" w:rsidRDefault="00115910"/>
  </w:endnote>
  <w:endnote w:type="continuationSeparator" w:id="0">
    <w:p w14:paraId="3B3E20F9" w14:textId="77777777" w:rsidR="00115910" w:rsidRDefault="00115910">
      <w:pPr>
        <w:spacing w:line="240" w:lineRule="auto"/>
      </w:pPr>
      <w:r>
        <w:continuationSeparator/>
      </w:r>
    </w:p>
    <w:p w14:paraId="5983CB45" w14:textId="77777777" w:rsidR="00115910" w:rsidRDefault="001159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C2DC4" w14:textId="77777777" w:rsidR="00115910" w:rsidRDefault="00115910">
      <w:pPr>
        <w:spacing w:line="240" w:lineRule="auto"/>
      </w:pPr>
      <w:r>
        <w:separator/>
      </w:r>
    </w:p>
    <w:p w14:paraId="6C748DD8" w14:textId="77777777" w:rsidR="00115910" w:rsidRDefault="00115910"/>
  </w:footnote>
  <w:footnote w:type="continuationSeparator" w:id="0">
    <w:p w14:paraId="1AFB2CC9" w14:textId="77777777" w:rsidR="00115910" w:rsidRDefault="00115910">
      <w:pPr>
        <w:spacing w:line="240" w:lineRule="auto"/>
      </w:pPr>
      <w:r>
        <w:continuationSeparator/>
      </w:r>
    </w:p>
    <w:p w14:paraId="30F1E234" w14:textId="77777777" w:rsidR="00115910" w:rsidRDefault="001159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FDF1F" w14:textId="222ED9C6" w:rsidR="00E81978" w:rsidRDefault="00963FE9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1B670F2A58B04D85B939129B32384F66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115910">
          <w:rPr>
            <w:rStyle w:val="Strong"/>
          </w:rPr>
          <w:t>Final Project Test 1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BFA9E" w14:textId="2FB5047F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  <w:caps w:val="0"/>
        </w:rPr>
        <w:alias w:val="Running head"/>
        <w:tag w:val=""/>
        <w:id w:val="-696842620"/>
        <w:placeholder>
          <w:docPart w:val="9AAB682A3E3F4A10AE7D53708E28BC3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/>
        </w:rPr>
      </w:sdtEndPr>
      <w:sdtContent>
        <w:r w:rsidR="00115910" w:rsidRPr="00115910">
          <w:rPr>
            <w:rStyle w:val="Strong"/>
            <w:caps w:val="0"/>
          </w:rPr>
          <w:t xml:space="preserve">Final Project Test </w:t>
        </w:r>
        <w:r w:rsidR="00115910">
          <w:rPr>
            <w:rStyle w:val="Strong"/>
            <w:caps w:val="0"/>
          </w:rPr>
          <w:t>1</w:t>
        </w:r>
      </w:sdtContent>
    </w:sdt>
    <w:r>
      <w:rPr>
        <w:rStyle w:val="Strong"/>
      </w:rPr>
      <w:ptab w:relativeTo="margin" w:alignment="right" w:leader="none"/>
    </w:r>
    <w:r w:rsidR="00115910" w:rsidRPr="00115910">
      <w:rPr>
        <w:rStyle w:val="Strong"/>
        <w:caps w:val="0"/>
      </w:rPr>
      <w:t>Soundararajan</w:t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22470864">
    <w:abstractNumId w:val="9"/>
  </w:num>
  <w:num w:numId="2" w16cid:durableId="962734304">
    <w:abstractNumId w:val="7"/>
  </w:num>
  <w:num w:numId="3" w16cid:durableId="914707270">
    <w:abstractNumId w:val="6"/>
  </w:num>
  <w:num w:numId="4" w16cid:durableId="2015182924">
    <w:abstractNumId w:val="5"/>
  </w:num>
  <w:num w:numId="5" w16cid:durableId="2094349634">
    <w:abstractNumId w:val="4"/>
  </w:num>
  <w:num w:numId="6" w16cid:durableId="395325889">
    <w:abstractNumId w:val="8"/>
  </w:num>
  <w:num w:numId="7" w16cid:durableId="1001275593">
    <w:abstractNumId w:val="3"/>
  </w:num>
  <w:num w:numId="8" w16cid:durableId="1077897204">
    <w:abstractNumId w:val="2"/>
  </w:num>
  <w:num w:numId="9" w16cid:durableId="2115055160">
    <w:abstractNumId w:val="1"/>
  </w:num>
  <w:num w:numId="10" w16cid:durableId="186261187">
    <w:abstractNumId w:val="0"/>
  </w:num>
  <w:num w:numId="11" w16cid:durableId="1711802694">
    <w:abstractNumId w:val="9"/>
    <w:lvlOverride w:ilvl="0">
      <w:startOverride w:val="1"/>
    </w:lvlOverride>
  </w:num>
  <w:num w:numId="12" w16cid:durableId="929393176">
    <w:abstractNumId w:val="13"/>
  </w:num>
  <w:num w:numId="13" w16cid:durableId="210730663">
    <w:abstractNumId w:val="11"/>
  </w:num>
  <w:num w:numId="14" w16cid:durableId="1455947907">
    <w:abstractNumId w:val="10"/>
  </w:num>
  <w:num w:numId="15" w16cid:durableId="15144899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hdrShapeDefaults>
    <o:shapedefaults v:ext="edit" spidmax="2051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10"/>
    <w:rsid w:val="000D3F41"/>
    <w:rsid w:val="00115910"/>
    <w:rsid w:val="00355DCA"/>
    <w:rsid w:val="00462DAF"/>
    <w:rsid w:val="00551A02"/>
    <w:rsid w:val="005534FA"/>
    <w:rsid w:val="005D3A03"/>
    <w:rsid w:val="008002C0"/>
    <w:rsid w:val="008C5323"/>
    <w:rsid w:val="00963FE9"/>
    <w:rsid w:val="009A6A3B"/>
    <w:rsid w:val="00B823AA"/>
    <w:rsid w:val="00BA45DB"/>
    <w:rsid w:val="00BF4184"/>
    <w:rsid w:val="00C0601E"/>
    <w:rsid w:val="00C31D30"/>
    <w:rsid w:val="00CD6E39"/>
    <w:rsid w:val="00CF6E91"/>
    <w:rsid w:val="00D85B68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6D85D22"/>
  <w15:chartTrackingRefBased/>
  <w15:docId w15:val="{69BA1C22-64F1-4CD6-838D-EC30FA50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CBCBC" w:themeColor="background1" w:themeShade="BF"/>
        <w:left w:val="single" w:sz="4" w:space="0" w:color="BCBCBC" w:themeColor="background1" w:themeShade="BF"/>
        <w:bottom w:val="single" w:sz="4" w:space="0" w:color="BCBCBC" w:themeColor="background1" w:themeShade="BF"/>
        <w:right w:val="single" w:sz="4" w:space="0" w:color="BCBCBC" w:themeColor="background1" w:themeShade="BF"/>
        <w:insideH w:val="single" w:sz="4" w:space="0" w:color="BCBCBC" w:themeColor="background1" w:themeShade="BF"/>
        <w:insideV w:val="single" w:sz="4" w:space="0" w:color="BCBCBC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CBCBC" w:themeColor="background1" w:themeShade="BF"/>
        <w:left w:val="single" w:sz="4" w:space="0" w:color="BCBCBC" w:themeColor="background1" w:themeShade="BF"/>
        <w:bottom w:val="single" w:sz="4" w:space="0" w:color="BCBCBC" w:themeColor="background1" w:themeShade="BF"/>
        <w:right w:val="single" w:sz="4" w:space="0" w:color="BCBCBC" w:themeColor="background1" w:themeShade="BF"/>
        <w:insideH w:val="single" w:sz="4" w:space="0" w:color="BCBCBC" w:themeColor="background1" w:themeShade="BF"/>
        <w:insideV w:val="single" w:sz="4" w:space="0" w:color="BCBCBC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CBCBC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background1" w:themeFillShade="F2"/>
      </w:tcPr>
    </w:tblStylePr>
    <w:tblStylePr w:type="band1Horz">
      <w:tblPr/>
      <w:tcPr>
        <w:shd w:val="clear" w:color="auto" w:fill="EFEFEF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ra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8A8CB272104363B68341295BD30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F9FED-A7F7-43C8-A308-2D5E6AF01708}"/>
      </w:docPartPr>
      <w:docPartBody>
        <w:p w:rsidR="00000000" w:rsidRDefault="00716567">
          <w:pPr>
            <w:pStyle w:val="CD8A8CB272104363B68341295BD3050A"/>
          </w:pPr>
          <w:r>
            <w:t>[Title Here, up to 12 Words, on One to Two Lines]</w:t>
          </w:r>
        </w:p>
      </w:docPartBody>
    </w:docPart>
    <w:docPart>
      <w:docPartPr>
        <w:name w:val="1B670F2A58B04D85B939129B32384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D2AF6-24BD-4866-93BD-6D9D18F67814}"/>
      </w:docPartPr>
      <w:docPartBody>
        <w:p w:rsidR="00000000" w:rsidRDefault="00716567">
          <w:pPr>
            <w:pStyle w:val="1B670F2A58B04D85B939129B32384F66"/>
          </w:pPr>
          <w:r w:rsidRPr="005D3A03">
            <w:t>Figures title:</w:t>
          </w:r>
        </w:p>
      </w:docPartBody>
    </w:docPart>
    <w:docPart>
      <w:docPartPr>
        <w:name w:val="9AAB682A3E3F4A10AE7D53708E28B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70D4C-570D-4403-9EBA-DBE56798B8AE}"/>
      </w:docPartPr>
      <w:docPartBody>
        <w:p w:rsidR="00000000" w:rsidRDefault="00716567">
          <w:pPr>
            <w:pStyle w:val="9AAB682A3E3F4A10AE7D53708E28BC3A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8A8CB272104363B68341295BD3050A">
    <w:name w:val="CD8A8CB272104363B68341295BD3050A"/>
  </w:style>
  <w:style w:type="paragraph" w:customStyle="1" w:styleId="CBD2D0A0A18A41E99E1EAD34959FDE5C">
    <w:name w:val="CBD2D0A0A18A41E99E1EAD34959FDE5C"/>
  </w:style>
  <w:style w:type="paragraph" w:customStyle="1" w:styleId="23FD30FAFDE941EC8751991686872DD8">
    <w:name w:val="23FD30FAFDE941EC8751991686872DD8"/>
  </w:style>
  <w:style w:type="paragraph" w:customStyle="1" w:styleId="5AA76A95D8F5483CBA6F7BB141FD1EF0">
    <w:name w:val="5AA76A95D8F5483CBA6F7BB141FD1EF0"/>
  </w:style>
  <w:style w:type="paragraph" w:customStyle="1" w:styleId="B02DB8495F10491992A03D9A3050146C">
    <w:name w:val="B02DB8495F10491992A03D9A3050146C"/>
  </w:style>
  <w:style w:type="paragraph" w:customStyle="1" w:styleId="5EC1642596844A9C8F73FE38F18A6722">
    <w:name w:val="5EC1642596844A9C8F73FE38F18A6722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A777E7D5209A4070BE6BEDEC44604F40">
    <w:name w:val="A777E7D5209A4070BE6BEDEC44604F40"/>
  </w:style>
  <w:style w:type="paragraph" w:customStyle="1" w:styleId="E8E80D99061F48D5ADCEC1788F9B5282">
    <w:name w:val="E8E80D99061F48D5ADCEC1788F9B5282"/>
  </w:style>
  <w:style w:type="paragraph" w:customStyle="1" w:styleId="34DAD8414DA042A29F51E4C1F43D23F5">
    <w:name w:val="34DAD8414DA042A29F51E4C1F43D23F5"/>
  </w:style>
  <w:style w:type="paragraph" w:customStyle="1" w:styleId="AC718F01887B4A84B90CCA10F29C669E">
    <w:name w:val="AC718F01887B4A84B90CCA10F29C669E"/>
  </w:style>
  <w:style w:type="paragraph" w:customStyle="1" w:styleId="78607FF3CAC741E891C075C918B4457D">
    <w:name w:val="78607FF3CAC741E891C075C918B4457D"/>
  </w:style>
  <w:style w:type="paragraph" w:customStyle="1" w:styleId="B1529C1EDEB944BCAFCF5FECFBD1CCB3">
    <w:name w:val="B1529C1EDEB944BCAFCF5FECFBD1CCB3"/>
  </w:style>
  <w:style w:type="paragraph" w:customStyle="1" w:styleId="AC6F6A4C17594BEAA5DE1F29D6903F97">
    <w:name w:val="AC6F6A4C17594BEAA5DE1F29D6903F97"/>
  </w:style>
  <w:style w:type="paragraph" w:customStyle="1" w:styleId="1AC25DFAD53345628BF62587AC5AAE1C">
    <w:name w:val="1AC25DFAD53345628BF62587AC5AAE1C"/>
  </w:style>
  <w:style w:type="paragraph" w:customStyle="1" w:styleId="1A8E15E84B78401A92E15CB449BEDF8E">
    <w:name w:val="1A8E15E84B78401A92E15CB449BEDF8E"/>
  </w:style>
  <w:style w:type="paragraph" w:customStyle="1" w:styleId="E00712CDB9234984A2087F56059EF5B9">
    <w:name w:val="E00712CDB9234984A2087F56059EF5B9"/>
  </w:style>
  <w:style w:type="paragraph" w:customStyle="1" w:styleId="42745904BA344F5D8ABB243A0FB673BB">
    <w:name w:val="42745904BA344F5D8ABB243A0FB673BB"/>
  </w:style>
  <w:style w:type="paragraph" w:customStyle="1" w:styleId="831A0ACEBE5245F58E5E8F35A57C5DAB">
    <w:name w:val="831A0ACEBE5245F58E5E8F35A57C5DAB"/>
  </w:style>
  <w:style w:type="paragraph" w:customStyle="1" w:styleId="A076AAFA95BB47788C5F252A4F6E7EDA">
    <w:name w:val="A076AAFA95BB47788C5F252A4F6E7EDA"/>
  </w:style>
  <w:style w:type="paragraph" w:customStyle="1" w:styleId="5FD32882A80D475CA655B5B1BD45EEDC">
    <w:name w:val="5FD32882A80D475CA655B5B1BD45EEDC"/>
  </w:style>
  <w:style w:type="paragraph" w:customStyle="1" w:styleId="B236CD75163643D38239EB1859A50A40">
    <w:name w:val="B236CD75163643D38239EB1859A50A40"/>
  </w:style>
  <w:style w:type="paragraph" w:customStyle="1" w:styleId="09CC3E5D388045E1980452E946D7600E">
    <w:name w:val="09CC3E5D388045E1980452E946D7600E"/>
  </w:style>
  <w:style w:type="paragraph" w:customStyle="1" w:styleId="5DA803AF244A4A939B5280B789F7390A">
    <w:name w:val="5DA803AF244A4A939B5280B789F7390A"/>
  </w:style>
  <w:style w:type="paragraph" w:customStyle="1" w:styleId="8F83CA1A46EA4A269D67B884A7B60058">
    <w:name w:val="8F83CA1A46EA4A269D67B884A7B60058"/>
  </w:style>
  <w:style w:type="paragraph" w:customStyle="1" w:styleId="50434F50A8724777B933F9481FCB4F5B">
    <w:name w:val="50434F50A8724777B933F9481FCB4F5B"/>
  </w:style>
  <w:style w:type="paragraph" w:customStyle="1" w:styleId="4F7AAC42E7F04929AFD72684C1A6F912">
    <w:name w:val="4F7AAC42E7F04929AFD72684C1A6F912"/>
  </w:style>
  <w:style w:type="paragraph" w:customStyle="1" w:styleId="9A812573137546D894975CE292E036CA">
    <w:name w:val="9A812573137546D894975CE292E036CA"/>
  </w:style>
  <w:style w:type="paragraph" w:customStyle="1" w:styleId="FA50A672567844BA8677A8A304552528">
    <w:name w:val="FA50A672567844BA8677A8A304552528"/>
  </w:style>
  <w:style w:type="paragraph" w:customStyle="1" w:styleId="730955CFFC294FFABADDABDA8A64AC24">
    <w:name w:val="730955CFFC294FFABADDABDA8A64AC24"/>
  </w:style>
  <w:style w:type="paragraph" w:customStyle="1" w:styleId="D8CF8CF54ECE4E84A320CC9AE474CB2C">
    <w:name w:val="D8CF8CF54ECE4E84A320CC9AE474CB2C"/>
  </w:style>
  <w:style w:type="paragraph" w:customStyle="1" w:styleId="0952222C2D934F98A6A4376D059CE8F9">
    <w:name w:val="0952222C2D934F98A6A4376D059CE8F9"/>
  </w:style>
  <w:style w:type="paragraph" w:customStyle="1" w:styleId="5474D5770B224A5E9EA5103FBEBBD5BA">
    <w:name w:val="5474D5770B224A5E9EA5103FBEBBD5BA"/>
  </w:style>
  <w:style w:type="paragraph" w:customStyle="1" w:styleId="88CCFC388BB546CFBB7558495285FD83">
    <w:name w:val="88CCFC388BB546CFBB7558495285FD83"/>
  </w:style>
  <w:style w:type="paragraph" w:customStyle="1" w:styleId="38E6EA747DEC409EB39F8405AE66DC55">
    <w:name w:val="38E6EA747DEC409EB39F8405AE66DC55"/>
  </w:style>
  <w:style w:type="paragraph" w:customStyle="1" w:styleId="220A61ADBB874E159BCF451E7A404FA8">
    <w:name w:val="220A61ADBB874E159BCF451E7A404FA8"/>
  </w:style>
  <w:style w:type="paragraph" w:customStyle="1" w:styleId="DBA58D41FC6E4AE7AEC1F791A2AA4D83">
    <w:name w:val="DBA58D41FC6E4AE7AEC1F791A2AA4D83"/>
  </w:style>
  <w:style w:type="paragraph" w:customStyle="1" w:styleId="735FFBF7177C488A9084603608353F6D">
    <w:name w:val="735FFBF7177C488A9084603608353F6D"/>
  </w:style>
  <w:style w:type="paragraph" w:customStyle="1" w:styleId="7BCB705E8A1C49FF9C59B57723EE39EC">
    <w:name w:val="7BCB705E8A1C49FF9C59B57723EE39EC"/>
  </w:style>
  <w:style w:type="paragraph" w:customStyle="1" w:styleId="DDB3664C951941E2BE9CBD1D7579610D">
    <w:name w:val="DDB3664C951941E2BE9CBD1D7579610D"/>
  </w:style>
  <w:style w:type="paragraph" w:customStyle="1" w:styleId="085FB67EEA9446E5A839BC4B1B8F2AE9">
    <w:name w:val="085FB67EEA9446E5A839BC4B1B8F2AE9"/>
  </w:style>
  <w:style w:type="paragraph" w:customStyle="1" w:styleId="DEFE929D816E4C31A23840C498B37435">
    <w:name w:val="DEFE929D816E4C31A23840C498B37435"/>
  </w:style>
  <w:style w:type="paragraph" w:customStyle="1" w:styleId="FF415D3A8C5C4DD18830742DD8C947B7">
    <w:name w:val="FF415D3A8C5C4DD18830742DD8C947B7"/>
  </w:style>
  <w:style w:type="paragraph" w:customStyle="1" w:styleId="24D34ADF49534293B46C5261372A4000">
    <w:name w:val="24D34ADF49534293B46C5261372A4000"/>
  </w:style>
  <w:style w:type="paragraph" w:customStyle="1" w:styleId="9DC2204530264F2D8C099FFB703D74F2">
    <w:name w:val="9DC2204530264F2D8C099FFB703D74F2"/>
  </w:style>
  <w:style w:type="paragraph" w:customStyle="1" w:styleId="99A29E2BD6E0480481497F27EBADB20B">
    <w:name w:val="99A29E2BD6E0480481497F27EBADB20B"/>
  </w:style>
  <w:style w:type="paragraph" w:customStyle="1" w:styleId="64122563CA844402B73EE96D7088846C">
    <w:name w:val="64122563CA844402B73EE96D7088846C"/>
  </w:style>
  <w:style w:type="paragraph" w:customStyle="1" w:styleId="28F49E9DDA7B4ABD97C56C8E719DB85D">
    <w:name w:val="28F49E9DDA7B4ABD97C56C8E719DB85D"/>
  </w:style>
  <w:style w:type="paragraph" w:customStyle="1" w:styleId="51138AF4DB804317ABF6ECDCB047BB11">
    <w:name w:val="51138AF4DB804317ABF6ECDCB047BB11"/>
  </w:style>
  <w:style w:type="paragraph" w:customStyle="1" w:styleId="3D63FD44344C4EF5927322425625C730">
    <w:name w:val="3D63FD44344C4EF5927322425625C730"/>
  </w:style>
  <w:style w:type="paragraph" w:customStyle="1" w:styleId="CE44E97D59C0468599AE93C8D1CCB859">
    <w:name w:val="CE44E97D59C0468599AE93C8D1CCB859"/>
  </w:style>
  <w:style w:type="paragraph" w:customStyle="1" w:styleId="ECA431C2A0E24707940046B7E34A72BC">
    <w:name w:val="ECA431C2A0E24707940046B7E34A72BC"/>
  </w:style>
  <w:style w:type="paragraph" w:customStyle="1" w:styleId="3F10109D1765492AA6068922538E7152">
    <w:name w:val="3F10109D1765492AA6068922538E7152"/>
  </w:style>
  <w:style w:type="paragraph" w:customStyle="1" w:styleId="0F43607545854F6FA0B355B7C2C392A8">
    <w:name w:val="0F43607545854F6FA0B355B7C2C392A8"/>
  </w:style>
  <w:style w:type="paragraph" w:customStyle="1" w:styleId="452935486B0244EBAB5AD544B16B509D">
    <w:name w:val="452935486B0244EBAB5AD544B16B509D"/>
  </w:style>
  <w:style w:type="paragraph" w:customStyle="1" w:styleId="7F674A6A1BE14258AD278C16AB0D119D">
    <w:name w:val="7F674A6A1BE14258AD278C16AB0D119D"/>
  </w:style>
  <w:style w:type="paragraph" w:customStyle="1" w:styleId="18CA79F59EF74F90A2B5B5C8EA2D961F">
    <w:name w:val="18CA79F59EF74F90A2B5B5C8EA2D961F"/>
  </w:style>
  <w:style w:type="paragraph" w:customStyle="1" w:styleId="8AB918513ADB4793AEA661E1A0021DDC">
    <w:name w:val="8AB918513ADB4793AEA661E1A0021DDC"/>
  </w:style>
  <w:style w:type="paragraph" w:customStyle="1" w:styleId="0C04971F190C49EFA70770DC7F0FCA15">
    <w:name w:val="0C04971F190C49EFA70770DC7F0FCA15"/>
  </w:style>
  <w:style w:type="paragraph" w:customStyle="1" w:styleId="54247A698E4A4C94B1443AF305225590">
    <w:name w:val="54247A698E4A4C94B1443AF305225590"/>
  </w:style>
  <w:style w:type="paragraph" w:customStyle="1" w:styleId="2160F1212B5041A78BD355DAB1B214A4">
    <w:name w:val="2160F1212B5041A78BD355DAB1B214A4"/>
  </w:style>
  <w:style w:type="paragraph" w:customStyle="1" w:styleId="4D6CB118D0564CEC931E6E2EA17EFCFF">
    <w:name w:val="4D6CB118D0564CEC931E6E2EA17EFCFF"/>
  </w:style>
  <w:style w:type="paragraph" w:customStyle="1" w:styleId="1B670F2A58B04D85B939129B32384F66">
    <w:name w:val="1B670F2A58B04D85B939129B32384F66"/>
  </w:style>
  <w:style w:type="paragraph" w:customStyle="1" w:styleId="9AAB682A3E3F4A10AE7D53708E28BC3A">
    <w:name w:val="9AAB682A3E3F4A10AE7D53708E28BC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CFCFC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2.xml><?xml version="1.0" encoding="utf-8"?>
<CoverPageProperties xmlns="http://schemas.microsoft.com/office/2006/coverPageProps">
  <PublishDate/>
  <Abstract>Final Project Test 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11</TotalTime>
  <Pages>6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Test 1</dc:title>
  <dc:subject/>
  <dc:creator>Sairam Soundararajan</dc:creator>
  <cp:keywords/>
  <dc:description/>
  <cp:lastModifiedBy>Sairam Soundararajan</cp:lastModifiedBy>
  <cp:revision>1</cp:revision>
  <dcterms:created xsi:type="dcterms:W3CDTF">2022-05-11T01:15:00Z</dcterms:created>
  <dcterms:modified xsi:type="dcterms:W3CDTF">2022-05-11T01:26:00Z</dcterms:modified>
</cp:coreProperties>
</file>